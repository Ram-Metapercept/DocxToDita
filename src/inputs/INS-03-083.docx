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49153" w14:textId="2D3896D6" w:rsidR="00EB7FD4" w:rsidRDefault="00920B29" w:rsidP="00D93FA7">
      <w:pPr>
        <w:pStyle w:val="Title"/>
      </w:pPr>
      <w:r w:rsidRPr="00920B29">
        <w:t>Preventative Maintenance - FP Semi-Annually</w:t>
      </w:r>
    </w:p>
    <w:p w14:paraId="7A5FF66B" w14:textId="53662544" w:rsidR="00920B29" w:rsidRDefault="00920B29" w:rsidP="00920B29">
      <w:pPr>
        <w:pStyle w:val="RevisionDate"/>
      </w:pPr>
      <w:r w:rsidRPr="00920B29">
        <w:t>2019-11-18</w:t>
      </w:r>
    </w:p>
    <w:p w14:paraId="304831EC" w14:textId="48EEBEF0" w:rsidR="00920B29" w:rsidRDefault="00920B29" w:rsidP="00920B29">
      <w:pPr>
        <w:pStyle w:val="Heading1"/>
      </w:pPr>
      <w:r w:rsidRPr="00752CBB">
        <w:t>Purpose and Application</w:t>
      </w:r>
    </w:p>
    <w:p w14:paraId="28C65369" w14:textId="0E24078F" w:rsidR="00920B29" w:rsidRDefault="00920B29" w:rsidP="00920B29">
      <w:pPr>
        <w:pStyle w:val="Heading2"/>
      </w:pPr>
      <w:r w:rsidRPr="00752CBB">
        <w:t>Purpose</w:t>
      </w:r>
    </w:p>
    <w:p w14:paraId="648AEE90" w14:textId="40EEF71C" w:rsidR="00920B29" w:rsidRDefault="00920B29" w:rsidP="00920B29">
      <w:pPr>
        <w:pStyle w:val="ParagraphStyle"/>
      </w:pPr>
      <w:r w:rsidRPr="00423A1C">
        <w:t>T</w:t>
      </w:r>
      <w:r>
        <w:t>o define a work instruction for the semi-annual preventative maintenance tasks on the FP machine.</w:t>
      </w:r>
    </w:p>
    <w:p w14:paraId="3F474457" w14:textId="2C1595DF" w:rsidR="00920B29" w:rsidRDefault="00920B29" w:rsidP="00920B29">
      <w:pPr>
        <w:pStyle w:val="Heading2"/>
      </w:pPr>
      <w:r w:rsidRPr="00752CBB">
        <w:t>Application</w:t>
      </w:r>
    </w:p>
    <w:p w14:paraId="0BA95778" w14:textId="7A8D4EF0" w:rsidR="00920B29" w:rsidRPr="00920B29" w:rsidRDefault="00920B29" w:rsidP="00920B29">
      <w:pPr>
        <w:pStyle w:val="ParagraphStyle"/>
      </w:pPr>
      <w:r w:rsidRPr="00423A1C">
        <w:rPr>
          <w:rFonts w:eastAsiaTheme="minorEastAsia"/>
        </w:rPr>
        <w:t xml:space="preserve">This </w:t>
      </w:r>
      <w:r w:rsidRPr="00423A1C">
        <w:t xml:space="preserve">work instruction </w:t>
      </w:r>
      <w:r>
        <w:rPr>
          <w:rFonts w:eastAsiaTheme="minorEastAsia"/>
        </w:rPr>
        <w:t>applies to all O-I manufacturing facilities.</w:t>
      </w:r>
    </w:p>
    <w:p w14:paraId="49A01D44" w14:textId="6F74B535" w:rsidR="00920B29" w:rsidRDefault="00920B29" w:rsidP="00920B29">
      <w:pPr>
        <w:pStyle w:val="Heading1"/>
      </w:pPr>
      <w:r w:rsidRPr="00752CBB">
        <w:t>Safety</w:t>
      </w:r>
    </w:p>
    <w:p w14:paraId="04CB1CC7" w14:textId="7F1BB0F1" w:rsidR="00920B29" w:rsidRPr="00920B29" w:rsidRDefault="00920B29" w:rsidP="00920B29">
      <w:pPr>
        <w:pStyle w:val="ParagraphStyle"/>
      </w:pPr>
      <w:r w:rsidRPr="00752CBB">
        <w:t>Observe O-I standard safety requirements and procedures defined by the Global Environmental Health &amp; Safety (EH&amp;S) organization, as well as all applicable local, regional, and national requirements. Safety equipment and instructions specific to the completion of this work instruction are detailed in the Instructions Section.</w:t>
      </w:r>
    </w:p>
    <w:p w14:paraId="0AB92E6E" w14:textId="46477480" w:rsidR="00920B29" w:rsidRPr="00752CBB" w:rsidRDefault="00920B29" w:rsidP="00920B29">
      <w:pPr>
        <w:pStyle w:val="Heading1"/>
      </w:pPr>
      <w:r w:rsidRPr="00752CBB">
        <w:t>Instructions</w:t>
      </w:r>
    </w:p>
    <w:p w14:paraId="7D36EE20" w14:textId="77777777" w:rsidR="00920B29" w:rsidRPr="00752CBB" w:rsidRDefault="00920B29" w:rsidP="00920B29">
      <w:pPr>
        <w:pStyle w:val="OrderedList"/>
      </w:pPr>
      <w:r w:rsidRPr="00752CBB">
        <w:t>Before starting the work instruction activity, perform the following steps:</w:t>
      </w:r>
    </w:p>
    <w:p w14:paraId="756A5486" w14:textId="77777777" w:rsidR="00920B29" w:rsidRPr="00752CBB" w:rsidRDefault="00920B29" w:rsidP="00920B29">
      <w:pPr>
        <w:pStyle w:val="OrderedListitem2"/>
      </w:pPr>
      <w:r w:rsidRPr="00752CBB">
        <w:t>Do not begin these tasks without confirmation that personnel directly involved have completed the required training associated with the work instruction activity and have reviewed this document.</w:t>
      </w:r>
    </w:p>
    <w:p w14:paraId="0B39913E" w14:textId="77777777" w:rsidR="00920B29" w:rsidRPr="00752CBB" w:rsidRDefault="00920B29" w:rsidP="00920B29">
      <w:pPr>
        <w:pStyle w:val="OrderedListitem2"/>
      </w:pPr>
      <w:r w:rsidRPr="00752CBB">
        <w:t>Gather necessary tools and equipment as identified below in the Equipment Section.</w:t>
      </w:r>
    </w:p>
    <w:p w14:paraId="3A85B50A" w14:textId="77777777" w:rsidR="00920B29" w:rsidRPr="00752CBB" w:rsidRDefault="00920B29" w:rsidP="00920B29">
      <w:pPr>
        <w:pStyle w:val="OrderedListitem2"/>
      </w:pPr>
      <w:r w:rsidRPr="00752CBB">
        <w:t xml:space="preserve">Wear and use additional </w:t>
      </w:r>
      <w:r>
        <w:t>Personal Protective Equipment</w:t>
      </w:r>
      <w:r w:rsidRPr="00752CBB">
        <w:t xml:space="preserve"> </w:t>
      </w:r>
      <w:r>
        <w:t xml:space="preserve">(PPE) </w:t>
      </w:r>
      <w:r w:rsidRPr="00752CBB">
        <w:t>and safety equipment required for this specific work instruction.</w:t>
      </w:r>
    </w:p>
    <w:p w14:paraId="367F1F58" w14:textId="77777777" w:rsidR="00920B29" w:rsidRPr="00752CBB" w:rsidRDefault="00920B29" w:rsidP="00920B29">
      <w:pPr>
        <w:pStyle w:val="OrderedListitem2"/>
      </w:pPr>
      <w:r w:rsidRPr="00752CBB">
        <w:t>Obey all applicable safety requirements and procedures.</w:t>
      </w:r>
    </w:p>
    <w:p w14:paraId="45E23D39" w14:textId="77777777" w:rsidR="00920B29" w:rsidRPr="00752CBB" w:rsidRDefault="00920B29" w:rsidP="00920B29">
      <w:pPr>
        <w:pStyle w:val="OrderedListitem2"/>
      </w:pPr>
      <w:r w:rsidRPr="00752CBB">
        <w:t>Notify appropriate personnel of the activity and estimated time needed to complete the tasks.</w:t>
      </w:r>
    </w:p>
    <w:p w14:paraId="13538DC6" w14:textId="77777777" w:rsidR="00920B29" w:rsidRPr="005E2CBD" w:rsidRDefault="00920B29" w:rsidP="00920B29">
      <w:pPr>
        <w:pStyle w:val="OrderedListitem2"/>
      </w:pPr>
      <w:r w:rsidRPr="005E2CBD">
        <w:t>Clearly identify, mark off, and secure the designated area defined by the work instruction activity.</w:t>
      </w:r>
    </w:p>
    <w:p w14:paraId="0772A526" w14:textId="77777777" w:rsidR="00920B29" w:rsidRPr="00752CBB" w:rsidRDefault="00920B29" w:rsidP="00920B29">
      <w:pPr>
        <w:pStyle w:val="OrderedListitem2"/>
      </w:pPr>
      <w:r w:rsidRPr="00752CBB">
        <w:t>Follow all Lockout/</w:t>
      </w:r>
      <w:r>
        <w:t>T</w:t>
      </w:r>
      <w:r w:rsidRPr="00752CBB">
        <w:t>agout procedures when work instruction activity requires isolating energy in the designated area. Verify energy is isolated before starting work.</w:t>
      </w:r>
    </w:p>
    <w:p w14:paraId="54364977" w14:textId="77777777" w:rsidR="00920B29" w:rsidRPr="00752CBB" w:rsidRDefault="00920B29" w:rsidP="00920B29">
      <w:pPr>
        <w:pStyle w:val="OrderedListitem2"/>
      </w:pPr>
      <w:r w:rsidRPr="00752CBB">
        <w:t xml:space="preserve">Only after energy is verified to be isolated, can the protective guarding be </w:t>
      </w:r>
      <w:proofErr w:type="gramStart"/>
      <w:r w:rsidRPr="00752CBB">
        <w:t>removed</w:t>
      </w:r>
      <w:proofErr w:type="gramEnd"/>
      <w:r w:rsidRPr="00752CBB">
        <w:t xml:space="preserve"> and safety interlock gates be opened. </w:t>
      </w:r>
    </w:p>
    <w:p w14:paraId="33254C90" w14:textId="77777777" w:rsidR="00920B29" w:rsidRPr="00930D0C" w:rsidRDefault="00920B29" w:rsidP="00920B29">
      <w:pPr>
        <w:pStyle w:val="OrderedList"/>
      </w:pPr>
      <w:r>
        <w:t>To complete the FP semi-annual</w:t>
      </w:r>
      <w:r w:rsidRPr="00861806">
        <w:t xml:space="preserve"> preventative maintenance, perform the following steps</w:t>
      </w:r>
      <w:r>
        <w:t>:</w:t>
      </w:r>
    </w:p>
    <w:p w14:paraId="1DC8C37D" w14:textId="77777777" w:rsidR="00920B29" w:rsidRPr="00752CBB" w:rsidRDefault="00920B29" w:rsidP="00920B29">
      <w:pPr>
        <w:pStyle w:val="OrderedListitem2"/>
        <w:numPr>
          <w:ilvl w:val="0"/>
          <w:numId w:val="224"/>
        </w:numPr>
      </w:pPr>
      <w:r>
        <w:t xml:space="preserve">Inspect all electrical connections, cables and pneumatic hoses for damage, unusual </w:t>
      </w:r>
      <w:proofErr w:type="gramStart"/>
      <w:r>
        <w:t>wear</w:t>
      </w:r>
      <w:proofErr w:type="gramEnd"/>
      <w:r>
        <w:t xml:space="preserve"> or loose connections. R</w:t>
      </w:r>
      <w:r w:rsidRPr="00E93214">
        <w:t>eplace as needed.</w:t>
      </w:r>
    </w:p>
    <w:p w14:paraId="0C93D6C8" w14:textId="77777777" w:rsidR="00920B29" w:rsidRDefault="00920B29" w:rsidP="00920B29">
      <w:pPr>
        <w:pStyle w:val="OrderedListitem2"/>
        <w:numPr>
          <w:ilvl w:val="0"/>
          <w:numId w:val="224"/>
        </w:numPr>
      </w:pPr>
      <w:r>
        <w:t>Check the SWA and BHA light sources.</w:t>
      </w:r>
    </w:p>
    <w:p w14:paraId="1EA36AA9" w14:textId="77777777" w:rsidR="00920B29" w:rsidRDefault="00920B29" w:rsidP="00920B29">
      <w:pPr>
        <w:pStyle w:val="Orderedlistitem3"/>
        <w:numPr>
          <w:ilvl w:val="0"/>
          <w:numId w:val="226"/>
        </w:numPr>
      </w:pPr>
      <w:r>
        <w:t>Verify</w:t>
      </w:r>
      <w:r w:rsidRPr="00C959D4">
        <w:t xml:space="preserve"> t</w:t>
      </w:r>
      <w:r>
        <w:t>hat all SWA and BHA lights are working.</w:t>
      </w:r>
    </w:p>
    <w:p w14:paraId="7E3F8B1D" w14:textId="09189203" w:rsidR="00920B29" w:rsidRDefault="00920B29" w:rsidP="00920B29">
      <w:pPr>
        <w:pStyle w:val="Orderedlistitem3"/>
        <w:numPr>
          <w:ilvl w:val="0"/>
          <w:numId w:val="226"/>
        </w:numPr>
      </w:pPr>
      <w:r>
        <w:t>Verify</w:t>
      </w:r>
      <w:r w:rsidRPr="00C959D4">
        <w:t xml:space="preserve"> that the diffuser</w:t>
      </w:r>
      <w:r>
        <w:t>s are</w:t>
      </w:r>
      <w:r w:rsidRPr="00C959D4">
        <w:t xml:space="preserve"> </w:t>
      </w:r>
      <w:r>
        <w:t xml:space="preserve">clean and in good condition with </w:t>
      </w:r>
      <w:r w:rsidRPr="00C959D4">
        <w:t>no scratches or discolorations.</w:t>
      </w:r>
    </w:p>
    <w:p w14:paraId="66C8E0CD" w14:textId="77777777" w:rsidR="00920B29" w:rsidRPr="00752CBB" w:rsidRDefault="00920B29" w:rsidP="00920B29">
      <w:pPr>
        <w:pStyle w:val="OrderedListitem2"/>
        <w:numPr>
          <w:ilvl w:val="0"/>
          <w:numId w:val="224"/>
        </w:numPr>
      </w:pPr>
      <w:r w:rsidRPr="00C959D4">
        <w:lastRenderedPageBreak/>
        <w:t xml:space="preserve">Trap a sample container and verify </w:t>
      </w:r>
      <w:r>
        <w:t xml:space="preserve">that </w:t>
      </w:r>
      <w:r w:rsidRPr="00C959D4">
        <w:t xml:space="preserve">the SWA </w:t>
      </w:r>
      <w:r>
        <w:t xml:space="preserve">and BHA </w:t>
      </w:r>
      <w:r w:rsidRPr="00C959D4">
        <w:t>lighting is uniform through the container image.</w:t>
      </w:r>
    </w:p>
    <w:p w14:paraId="43650FAF" w14:textId="01E16B57" w:rsidR="00920B29" w:rsidRPr="00752CBB" w:rsidRDefault="00920B29" w:rsidP="00920B29">
      <w:pPr>
        <w:pStyle w:val="FigureStyle"/>
      </w:pPr>
      <w:r w:rsidRPr="00920B29">
        <w:drawing>
          <wp:inline distT="0" distB="0" distL="0" distR="0" wp14:anchorId="3FDF91AB" wp14:editId="1BAB0934">
            <wp:extent cx="2875772" cy="2168768"/>
            <wp:effectExtent l="0" t="0" r="1270" b="3175"/>
            <wp:docPr id="142896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7726" name=""/>
                    <pic:cNvPicPr/>
                  </pic:nvPicPr>
                  <pic:blipFill rotWithShape="1">
                    <a:blip r:embed="rId6"/>
                    <a:srcRect t="1744"/>
                    <a:stretch/>
                  </pic:blipFill>
                  <pic:spPr bwMode="auto">
                    <a:xfrm>
                      <a:off x="0" y="0"/>
                      <a:ext cx="2878211" cy="217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02D3" w14:textId="77777777" w:rsidR="00920B29" w:rsidRDefault="00920B29" w:rsidP="00920B29">
      <w:pPr>
        <w:pStyle w:val="OrderedListitem2"/>
        <w:numPr>
          <w:ilvl w:val="0"/>
          <w:numId w:val="224"/>
        </w:numPr>
      </w:pPr>
      <w:r>
        <w:t>Check the lighting output and mounting of all the check detector light source</w:t>
      </w:r>
      <w:r w:rsidRPr="00C043BA">
        <w:t>s</w:t>
      </w:r>
      <w:r>
        <w:t>.</w:t>
      </w:r>
    </w:p>
    <w:p w14:paraId="093F46A7" w14:textId="77777777" w:rsidR="00920B29" w:rsidRDefault="00920B29" w:rsidP="00920B29">
      <w:pPr>
        <w:pStyle w:val="Orderedlistitem3"/>
        <w:numPr>
          <w:ilvl w:val="0"/>
          <w:numId w:val="229"/>
        </w:numPr>
      </w:pPr>
      <w:r>
        <w:t>Verify</w:t>
      </w:r>
      <w:r w:rsidRPr="00C959D4">
        <w:t xml:space="preserve"> that </w:t>
      </w:r>
      <w:r>
        <w:t xml:space="preserve">the </w:t>
      </w:r>
      <w:r w:rsidRPr="00C959D4">
        <w:t>mounting</w:t>
      </w:r>
      <w:r>
        <w:t xml:space="preserve">s are </w:t>
      </w:r>
      <w:proofErr w:type="gramStart"/>
      <w:r>
        <w:t>tight</w:t>
      </w:r>
      <w:proofErr w:type="gramEnd"/>
      <w:r>
        <w:t xml:space="preserve"> and the lenses are clean.</w:t>
      </w:r>
    </w:p>
    <w:p w14:paraId="5B861AA8" w14:textId="77777777" w:rsidR="00920B29" w:rsidRPr="00752CBB" w:rsidRDefault="00920B29" w:rsidP="00920B29">
      <w:pPr>
        <w:pStyle w:val="Orderedlistitem3"/>
        <w:numPr>
          <w:ilvl w:val="0"/>
          <w:numId w:val="229"/>
        </w:numPr>
      </w:pPr>
      <w:r>
        <w:t>Verify</w:t>
      </w:r>
      <w:r w:rsidRPr="00C959D4">
        <w:t xml:space="preserve"> that </w:t>
      </w:r>
      <w:r>
        <w:t xml:space="preserve">the </w:t>
      </w:r>
      <w:r w:rsidRPr="00C959D4">
        <w:t>light</w:t>
      </w:r>
      <w:r>
        <w:t>s are</w:t>
      </w:r>
      <w:r w:rsidRPr="00C959D4">
        <w:t xml:space="preserve"> sufficiently bright.</w:t>
      </w:r>
    </w:p>
    <w:p w14:paraId="6541B70B" w14:textId="77777777" w:rsidR="00920B29" w:rsidRPr="00752CBB" w:rsidRDefault="00920B29" w:rsidP="00920B29">
      <w:pPr>
        <w:pStyle w:val="OrderedList"/>
      </w:pPr>
      <w:r w:rsidRPr="00752CBB">
        <w:t>Upon completion of tasks, perform the following steps:</w:t>
      </w:r>
    </w:p>
    <w:p w14:paraId="521F432D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Replace protective guarding and close safety interlock gates.</w:t>
      </w:r>
    </w:p>
    <w:p w14:paraId="14610299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Confirm the designated work area is clear and communicate to personnel the intent to restart energy.</w:t>
      </w:r>
    </w:p>
    <w:p w14:paraId="68AD549D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After the designated work area is confirmed clear and personnel are aware of the pendi</w:t>
      </w:r>
      <w:r>
        <w:t>ng restart, follow all Lockout/T</w:t>
      </w:r>
      <w:r w:rsidRPr="00752CBB">
        <w:t>agout procedures to restart energy supplied to the designated area. Verify energy is active.</w:t>
      </w:r>
    </w:p>
    <w:p w14:paraId="5C93EB3E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Remove signs and markings from the designated work area.</w:t>
      </w:r>
    </w:p>
    <w:p w14:paraId="31B48C0E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 xml:space="preserve">Perform basic housekeeping duties. Clean up the </w:t>
      </w:r>
      <w:proofErr w:type="gramStart"/>
      <w:r w:rsidRPr="00752CBB">
        <w:t>work space</w:t>
      </w:r>
      <w:proofErr w:type="gramEnd"/>
      <w:r w:rsidRPr="00752CBB">
        <w:t>, tools and equipment</w:t>
      </w:r>
      <w:r>
        <w:t>. Dispose of trash. P</w:t>
      </w:r>
      <w:r w:rsidRPr="00752CBB">
        <w:t>ut tools and equipment in assigned area.</w:t>
      </w:r>
    </w:p>
    <w:p w14:paraId="766DC974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Notify appropriate personnel that the work instruction activity has been completed.</w:t>
      </w:r>
    </w:p>
    <w:p w14:paraId="6CD65535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Record and report findings and results.</w:t>
      </w:r>
    </w:p>
    <w:p w14:paraId="758FCC02" w14:textId="77777777" w:rsidR="00920B29" w:rsidRPr="00752CBB" w:rsidRDefault="00920B29" w:rsidP="00920B29">
      <w:pPr>
        <w:pStyle w:val="OrderedListitem2"/>
        <w:numPr>
          <w:ilvl w:val="0"/>
          <w:numId w:val="230"/>
        </w:numPr>
      </w:pPr>
      <w:r w:rsidRPr="00752CBB">
        <w:t>Follow appropriate instructions for notification of findings and results relating to specifications, targets and/or reaction limits.</w:t>
      </w:r>
    </w:p>
    <w:p w14:paraId="1E77BDF6" w14:textId="317CD277" w:rsidR="00920B29" w:rsidRPr="00752CBB" w:rsidRDefault="00920B29" w:rsidP="00920B29">
      <w:pPr>
        <w:pStyle w:val="Heading1"/>
      </w:pPr>
      <w:r w:rsidRPr="00752CBB">
        <w:t>Required Training</w:t>
      </w:r>
    </w:p>
    <w:p w14:paraId="101791FA" w14:textId="77777777" w:rsidR="00920B29" w:rsidRPr="00752CBB" w:rsidRDefault="00920B29" w:rsidP="00920B29">
      <w:pPr>
        <w:pStyle w:val="ParagraphStyle"/>
      </w:pPr>
      <w:r>
        <w:t>Before performing this work instruction, applicable personnel must be trained by an authorized trainer on the required training contents listed in this document.</w:t>
      </w:r>
    </w:p>
    <w:p w14:paraId="58A7E955" w14:textId="068AE508" w:rsidR="00920B29" w:rsidRPr="00752CBB" w:rsidRDefault="00920B29" w:rsidP="00920B29">
      <w:pPr>
        <w:pStyle w:val="Heading1"/>
      </w:pPr>
      <w:r w:rsidRPr="00752CBB">
        <w:t>References</w:t>
      </w:r>
    </w:p>
    <w:p w14:paraId="05D38997" w14:textId="090547D6" w:rsidR="00920B29" w:rsidRDefault="00920B29" w:rsidP="00920B29">
      <w:pPr>
        <w:pStyle w:val="Heading2"/>
      </w:pPr>
      <w:r w:rsidRPr="00B62E6A">
        <w:t>Document Classification</w:t>
      </w:r>
    </w:p>
    <w:p w14:paraId="719AAA5A" w14:textId="77777777" w:rsidR="00920B29" w:rsidRPr="00B62E6A" w:rsidRDefault="00920B29" w:rsidP="00920B29">
      <w:pPr>
        <w:pStyle w:val="UnorderedList"/>
      </w:pPr>
      <w:r>
        <w:t>Asset Protection and Stability</w:t>
      </w:r>
    </w:p>
    <w:p w14:paraId="5C0B5547" w14:textId="7121B7B6" w:rsidR="00920B29" w:rsidRDefault="00920B29" w:rsidP="00920B29">
      <w:pPr>
        <w:pStyle w:val="UnorderedList"/>
      </w:pPr>
      <w:r>
        <w:t>Quality</w:t>
      </w:r>
    </w:p>
    <w:p w14:paraId="6D22229C" w14:textId="6EE1D5AC" w:rsidR="00920B29" w:rsidRDefault="00920B29" w:rsidP="00920B29">
      <w:pPr>
        <w:pStyle w:val="Heading2"/>
      </w:pPr>
      <w:r w:rsidRPr="00B62E6A">
        <w:t>Fundamentals</w:t>
      </w:r>
    </w:p>
    <w:p w14:paraId="59857CC6" w14:textId="62AE9C41" w:rsidR="00920B29" w:rsidRDefault="00920B29" w:rsidP="00920B29">
      <w:pPr>
        <w:pStyle w:val="UnorderedList"/>
      </w:pPr>
      <w:r>
        <w:t>N/A</w:t>
      </w:r>
    </w:p>
    <w:p w14:paraId="77BD9554" w14:textId="48DA8B85" w:rsidR="00920B29" w:rsidRDefault="00920B29" w:rsidP="00920B29">
      <w:pPr>
        <w:pStyle w:val="Heading1"/>
      </w:pPr>
      <w:r>
        <w:t>Approval</w:t>
      </w:r>
    </w:p>
    <w:p w14:paraId="3A38C2DF" w14:textId="77777777" w:rsidR="00920B29" w:rsidRDefault="00920B29" w:rsidP="00920B29">
      <w:pPr>
        <w:pStyle w:val="ParagraphStyle"/>
      </w:pPr>
      <w:r>
        <w:t>Sanctioning Representatives of the Global Team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3135"/>
      </w:tblGrid>
      <w:tr w:rsidR="00920B29" w:rsidRPr="00920B29" w14:paraId="5366C8C3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BF640" w14:textId="77777777" w:rsidR="00920B29" w:rsidRPr="00920B29" w:rsidRDefault="00920B29" w:rsidP="00920B29">
            <w:pPr>
              <w:rPr>
                <w:b/>
                <w:bCs/>
              </w:rPr>
            </w:pPr>
            <w:r w:rsidRPr="00920B29">
              <w:rPr>
                <w:b/>
                <w:bCs/>
              </w:rPr>
              <w:lastRenderedPageBreak/>
              <w:t>Region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29FBD" w14:textId="77777777" w:rsidR="00920B29" w:rsidRPr="00920B29" w:rsidRDefault="00920B29" w:rsidP="00920B29">
            <w:pPr>
              <w:rPr>
                <w:b/>
                <w:bCs/>
              </w:rPr>
            </w:pPr>
            <w:r w:rsidRPr="00920B29">
              <w:rPr>
                <w:b/>
                <w:bCs/>
              </w:rPr>
              <w:t>Representative</w:t>
            </w:r>
          </w:p>
        </w:tc>
      </w:tr>
      <w:tr w:rsidR="00920B29" w:rsidRPr="00810315" w14:paraId="1FADF046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B609" w14:textId="77777777" w:rsidR="00920B29" w:rsidRDefault="00920B29" w:rsidP="00920B29">
            <w:pPr>
              <w:rPr>
                <w:b/>
              </w:rPr>
            </w:pPr>
            <w:r>
              <w:t>Asia Pacific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3EE7" w14:textId="77777777" w:rsidR="00920B29" w:rsidRDefault="00920B29" w:rsidP="00920B29">
            <w:pPr>
              <w:rPr>
                <w:b/>
              </w:rPr>
            </w:pPr>
            <w:r>
              <w:t>Finbarr O’Shea</w:t>
            </w:r>
          </w:p>
        </w:tc>
      </w:tr>
      <w:tr w:rsidR="00920B29" w:rsidRPr="00810315" w14:paraId="50105BF7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646D" w14:textId="77777777" w:rsidR="00920B29" w:rsidRDefault="00920B29" w:rsidP="00920B29">
            <w:pPr>
              <w:rPr>
                <w:b/>
              </w:rPr>
            </w:pPr>
            <w:r>
              <w:t>Europe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8FE0" w14:textId="77777777" w:rsidR="00920B29" w:rsidRDefault="00920B29" w:rsidP="00920B29">
            <w:pPr>
              <w:rPr>
                <w:b/>
              </w:rPr>
            </w:pPr>
            <w:r>
              <w:t>Jerzy Puk</w:t>
            </w:r>
          </w:p>
        </w:tc>
      </w:tr>
      <w:tr w:rsidR="00920B29" w:rsidRPr="00810315" w14:paraId="087DA498" w14:textId="77777777" w:rsidTr="00920B29">
        <w:trPr>
          <w:trHeight w:val="262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F989" w14:textId="77777777" w:rsidR="00920B29" w:rsidRDefault="00920B29" w:rsidP="00920B29">
            <w:pPr>
              <w:rPr>
                <w:b/>
              </w:rPr>
            </w:pPr>
            <w:r>
              <w:t>Latin America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5B857" w14:textId="77777777" w:rsidR="00920B29" w:rsidRDefault="00920B29" w:rsidP="00920B29">
            <w:pPr>
              <w:rPr>
                <w:b/>
              </w:rPr>
            </w:pPr>
            <w:r w:rsidRPr="00EA1EC1">
              <w:t>Juan Franco</w:t>
            </w:r>
          </w:p>
        </w:tc>
      </w:tr>
      <w:tr w:rsidR="00920B29" w:rsidRPr="00810315" w14:paraId="241D66FC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1D87" w14:textId="77777777" w:rsidR="00920B29" w:rsidRDefault="00920B29" w:rsidP="00920B29">
            <w:pPr>
              <w:rPr>
                <w:b/>
              </w:rPr>
            </w:pPr>
            <w:r>
              <w:t>Mexico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BABC" w14:textId="77777777" w:rsidR="00920B29" w:rsidRDefault="00920B29" w:rsidP="00920B29">
            <w:pPr>
              <w:rPr>
                <w:b/>
              </w:rPr>
            </w:pPr>
            <w:r w:rsidRPr="00CB6E0B">
              <w:t>Yigael Hernandez</w:t>
            </w:r>
          </w:p>
        </w:tc>
      </w:tr>
      <w:tr w:rsidR="00920B29" w:rsidRPr="00810315" w14:paraId="3EE80745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9D3A" w14:textId="77777777" w:rsidR="00920B29" w:rsidRDefault="00920B29" w:rsidP="00920B29">
            <w:pPr>
              <w:rPr>
                <w:b/>
              </w:rPr>
            </w:pPr>
            <w:r>
              <w:t>North America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7F15" w14:textId="77777777" w:rsidR="00920B29" w:rsidRDefault="00920B29" w:rsidP="00920B29">
            <w:pPr>
              <w:rPr>
                <w:b/>
              </w:rPr>
            </w:pPr>
            <w:r>
              <w:t>David Gladwin</w:t>
            </w:r>
          </w:p>
        </w:tc>
      </w:tr>
      <w:tr w:rsidR="00920B29" w:rsidRPr="00810315" w14:paraId="4755EE57" w14:textId="77777777" w:rsidTr="00920B29">
        <w:trPr>
          <w:trHeight w:val="24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B635" w14:textId="77777777" w:rsidR="00920B29" w:rsidRDefault="00920B29" w:rsidP="00920B29">
            <w:pPr>
              <w:rPr>
                <w:b/>
              </w:rPr>
            </w:pPr>
            <w:r>
              <w:t>Global Operations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0EC8" w14:textId="77777777" w:rsidR="00920B29" w:rsidRDefault="00920B29" w:rsidP="00920B29">
            <w:pPr>
              <w:rPr>
                <w:b/>
              </w:rPr>
            </w:pPr>
            <w:r>
              <w:t>Bob Morin</w:t>
            </w:r>
          </w:p>
        </w:tc>
      </w:tr>
    </w:tbl>
    <w:p w14:paraId="46A557B9" w14:textId="6A1EDC99" w:rsidR="00920B29" w:rsidRDefault="00920B29" w:rsidP="00920B29">
      <w:pPr>
        <w:pStyle w:val="Heading1"/>
      </w:pPr>
      <w:r w:rsidRPr="00423A1C"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355"/>
      </w:tblGrid>
      <w:tr w:rsidR="00920B29" w14:paraId="04B4E4E4" w14:textId="77777777" w:rsidTr="00D93FA7">
        <w:trPr>
          <w:trHeight w:val="824"/>
          <w:jc w:val="center"/>
        </w:trPr>
        <w:tc>
          <w:tcPr>
            <w:tcW w:w="2405" w:type="dxa"/>
          </w:tcPr>
          <w:p w14:paraId="5E40FD29" w14:textId="73B24B4A" w:rsidR="00920B29" w:rsidRDefault="00920B29" w:rsidP="00D93FA7">
            <w:r>
              <w:t>2019-11-18</w:t>
            </w:r>
          </w:p>
        </w:tc>
        <w:tc>
          <w:tcPr>
            <w:tcW w:w="3355" w:type="dxa"/>
          </w:tcPr>
          <w:p w14:paraId="14B11AA9" w14:textId="77777777" w:rsidR="00920B29" w:rsidRPr="00CB6E0B" w:rsidRDefault="00920B29" w:rsidP="00D93FA7">
            <w:r w:rsidRPr="00CB6E0B">
              <w:t>Approved by Bob Morin, Global Inspection Discipline Leader</w:t>
            </w:r>
          </w:p>
          <w:p w14:paraId="7E3CFCA3" w14:textId="34418442" w:rsidR="00920B29" w:rsidRPr="00D93FA7" w:rsidRDefault="00920B29" w:rsidP="00D93FA7">
            <w:pPr>
              <w:rPr>
                <w:rFonts w:eastAsia="Times New Roman"/>
              </w:rPr>
            </w:pPr>
            <w:r w:rsidRPr="00810315">
              <w:rPr>
                <w:rFonts w:eastAsia="Times New Roman"/>
              </w:rPr>
              <w:t>Original Issue</w:t>
            </w:r>
          </w:p>
        </w:tc>
      </w:tr>
    </w:tbl>
    <w:p w14:paraId="63626D41" w14:textId="3025C15B" w:rsidR="00920B29" w:rsidRPr="00D93FA7" w:rsidRDefault="00920B29" w:rsidP="00D93FA7">
      <w:pPr>
        <w:widowControl w:val="0"/>
        <w:rPr>
          <w:rFonts w:ascii="Times New Roman" w:eastAsia="Times New Roman" w:hAnsi="Times New Roman"/>
          <w:lang w:eastAsia="zh-CN"/>
        </w:rPr>
      </w:pPr>
    </w:p>
    <w:sectPr w:rsidR="00920B29" w:rsidRPr="00D93FA7" w:rsidSect="00EB5DBB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566F7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83C2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64C21"/>
    <w:multiLevelType w:val="hybridMultilevel"/>
    <w:tmpl w:val="8078DD8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1E42473"/>
    <w:multiLevelType w:val="hybridMultilevel"/>
    <w:tmpl w:val="7BA4DF18"/>
    <w:lvl w:ilvl="0" w:tplc="364EAD14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2617485"/>
    <w:multiLevelType w:val="hybridMultilevel"/>
    <w:tmpl w:val="11E26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7E4DBC"/>
    <w:multiLevelType w:val="hybridMultilevel"/>
    <w:tmpl w:val="6C16F352"/>
    <w:lvl w:ilvl="0" w:tplc="B206236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A45B6">
      <w:start w:val="1"/>
      <w:numFmt w:val="bullet"/>
      <w:pStyle w:val="UnorderedListitem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C278A">
      <w:start w:val="1"/>
      <w:numFmt w:val="bullet"/>
      <w:pStyle w:val="UnorderedListItem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81A46"/>
    <w:multiLevelType w:val="hybridMultilevel"/>
    <w:tmpl w:val="F21473B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2D0257E"/>
    <w:multiLevelType w:val="multilevel"/>
    <w:tmpl w:val="C958AD2E"/>
    <w:lvl w:ilvl="0">
      <w:start w:val="1"/>
      <w:numFmt w:val="decimal"/>
      <w:lvlText w:val="%1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432"/>
      </w:pPr>
      <w:rPr>
        <w:rFonts w:hint="default"/>
        <w:b w:val="0"/>
        <w:color w:val="auto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054F65B9"/>
    <w:multiLevelType w:val="hybridMultilevel"/>
    <w:tmpl w:val="6FFCA280"/>
    <w:lvl w:ilvl="0" w:tplc="C2748090">
      <w:start w:val="1"/>
      <w:numFmt w:val="lowerLetter"/>
      <w:pStyle w:val="OrderListitem5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05F10F42"/>
    <w:multiLevelType w:val="hybridMultilevel"/>
    <w:tmpl w:val="70F4AF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6AF2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085B83"/>
    <w:multiLevelType w:val="hybridMultilevel"/>
    <w:tmpl w:val="623AD1A6"/>
    <w:lvl w:ilvl="0" w:tplc="5A3AF3D8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08588B"/>
    <w:multiLevelType w:val="hybridMultilevel"/>
    <w:tmpl w:val="0A1EA342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89B51B9"/>
    <w:multiLevelType w:val="hybridMultilevel"/>
    <w:tmpl w:val="4D5AC76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9C69BD"/>
    <w:multiLevelType w:val="hybridMultilevel"/>
    <w:tmpl w:val="BF7EFB2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091D4C1C"/>
    <w:multiLevelType w:val="hybridMultilevel"/>
    <w:tmpl w:val="5880A044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092045ED"/>
    <w:multiLevelType w:val="multilevel"/>
    <w:tmpl w:val="09846C9C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432"/>
      </w:pPr>
      <w:rPr>
        <w:rFonts w:hint="default"/>
        <w:b w:val="0"/>
        <w:color w:val="auto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0D646090"/>
    <w:multiLevelType w:val="hybridMultilevel"/>
    <w:tmpl w:val="4AF88CA2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0D6D2F0F"/>
    <w:multiLevelType w:val="hybridMultilevel"/>
    <w:tmpl w:val="215632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E4478FD"/>
    <w:multiLevelType w:val="multilevel"/>
    <w:tmpl w:val="C07C03D0"/>
    <w:styleLink w:val="Orderedlist3Style"/>
    <w:lvl w:ilvl="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E7C66C5"/>
    <w:multiLevelType w:val="hybridMultilevel"/>
    <w:tmpl w:val="DC7045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EF21CDE"/>
    <w:multiLevelType w:val="hybridMultilevel"/>
    <w:tmpl w:val="4FC0F2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0DE49E7"/>
    <w:multiLevelType w:val="hybridMultilevel"/>
    <w:tmpl w:val="3ABCA13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134032E4"/>
    <w:multiLevelType w:val="hybridMultilevel"/>
    <w:tmpl w:val="6C9E7136"/>
    <w:lvl w:ilvl="0" w:tplc="B7FCEDD4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3DF027E"/>
    <w:multiLevelType w:val="hybridMultilevel"/>
    <w:tmpl w:val="72D61CE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55E64FC"/>
    <w:multiLevelType w:val="hybridMultilevel"/>
    <w:tmpl w:val="B37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924689"/>
    <w:multiLevelType w:val="hybridMultilevel"/>
    <w:tmpl w:val="F03A89D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1608626B"/>
    <w:multiLevelType w:val="hybridMultilevel"/>
    <w:tmpl w:val="74E60F8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17E61286"/>
    <w:multiLevelType w:val="hybridMultilevel"/>
    <w:tmpl w:val="9296F0E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18A51C99"/>
    <w:multiLevelType w:val="hybridMultilevel"/>
    <w:tmpl w:val="A3081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C16A39"/>
    <w:multiLevelType w:val="multilevel"/>
    <w:tmpl w:val="1C0422DE"/>
    <w:styleLink w:val="OrderedList2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1A0C6DE5"/>
    <w:multiLevelType w:val="multilevel"/>
    <w:tmpl w:val="9D72AECE"/>
    <w:lvl w:ilvl="0">
      <w:start w:val="1"/>
      <w:numFmt w:val="decimal"/>
      <w:pStyle w:val="L1Bold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L2"/>
      <w:lvlText w:val="%1.%2"/>
      <w:lvlJc w:val="left"/>
      <w:pPr>
        <w:tabs>
          <w:tab w:val="num" w:pos="900"/>
        </w:tabs>
        <w:ind w:left="900" w:hanging="5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upperLetter"/>
      <w:pStyle w:val="L3"/>
      <w:lvlText w:val="%3.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L4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pStyle w:val="L5"/>
      <w:lvlText w:val="%5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>
      <w:start w:val="1"/>
      <w:numFmt w:val="decimal"/>
      <w:pStyle w:val="L6"/>
      <w:lvlText w:val="(%6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6">
      <w:start w:val="1"/>
      <w:numFmt w:val="lowerLetter"/>
      <w:pStyle w:val="L7"/>
      <w:lvlText w:val="(%7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32" w15:restartNumberingAfterBreak="0">
    <w:nsid w:val="1ABF4CCA"/>
    <w:multiLevelType w:val="hybridMultilevel"/>
    <w:tmpl w:val="CDD02B00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1B251A24"/>
    <w:multiLevelType w:val="hybridMultilevel"/>
    <w:tmpl w:val="E9142BD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C286848"/>
    <w:multiLevelType w:val="hybridMultilevel"/>
    <w:tmpl w:val="CD0A6C3E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1D8C4B9B"/>
    <w:multiLevelType w:val="multilevel"/>
    <w:tmpl w:val="3A56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314"/>
        </w:tabs>
        <w:ind w:left="131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232"/>
        </w:tabs>
        <w:ind w:left="2232" w:hanging="504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736"/>
        </w:tabs>
        <w:ind w:left="2736" w:hanging="5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1DA46000"/>
    <w:multiLevelType w:val="hybridMultilevel"/>
    <w:tmpl w:val="824293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E1005D5"/>
    <w:multiLevelType w:val="hybridMultilevel"/>
    <w:tmpl w:val="90B2A500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1E4B4EDC"/>
    <w:multiLevelType w:val="hybridMultilevel"/>
    <w:tmpl w:val="8690E946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1F67709B"/>
    <w:multiLevelType w:val="hybridMultilevel"/>
    <w:tmpl w:val="0D001EE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2110201E"/>
    <w:multiLevelType w:val="hybridMultilevel"/>
    <w:tmpl w:val="C718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4761B6"/>
    <w:multiLevelType w:val="hybridMultilevel"/>
    <w:tmpl w:val="1AC07DCA"/>
    <w:lvl w:ilvl="0" w:tplc="21787860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1905549"/>
    <w:multiLevelType w:val="hybridMultilevel"/>
    <w:tmpl w:val="6CB27346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21D93797"/>
    <w:multiLevelType w:val="hybridMultilevel"/>
    <w:tmpl w:val="C5062880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25961DD9"/>
    <w:multiLevelType w:val="hybridMultilevel"/>
    <w:tmpl w:val="7264BEB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91D0641"/>
    <w:multiLevelType w:val="hybridMultilevel"/>
    <w:tmpl w:val="057C9F8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29A85188"/>
    <w:multiLevelType w:val="hybridMultilevel"/>
    <w:tmpl w:val="333284B6"/>
    <w:lvl w:ilvl="0" w:tplc="FB241F4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9D74917"/>
    <w:multiLevelType w:val="hybridMultilevel"/>
    <w:tmpl w:val="E446F6F0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2B7C78C7"/>
    <w:multiLevelType w:val="hybridMultilevel"/>
    <w:tmpl w:val="BADC2B9E"/>
    <w:lvl w:ilvl="0" w:tplc="C62CFA10">
      <w:start w:val="1"/>
      <w:numFmt w:val="upp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 w15:restartNumberingAfterBreak="0">
    <w:nsid w:val="2D013975"/>
    <w:multiLevelType w:val="hybridMultilevel"/>
    <w:tmpl w:val="BE6E049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2E634A4A"/>
    <w:multiLevelType w:val="hybridMultilevel"/>
    <w:tmpl w:val="121280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0DB09DB"/>
    <w:multiLevelType w:val="hybridMultilevel"/>
    <w:tmpl w:val="F5A08F7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311413BE"/>
    <w:multiLevelType w:val="hybridMultilevel"/>
    <w:tmpl w:val="0FF4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8F6831"/>
    <w:multiLevelType w:val="hybridMultilevel"/>
    <w:tmpl w:val="C20CE51A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325C39E7"/>
    <w:multiLevelType w:val="hybridMultilevel"/>
    <w:tmpl w:val="43906C96"/>
    <w:lvl w:ilvl="0" w:tplc="2B966622">
      <w:start w:val="1"/>
      <w:numFmt w:val="lowerLetter"/>
      <w:pStyle w:val="OrderedListitem2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33656888"/>
    <w:multiLevelType w:val="multilevel"/>
    <w:tmpl w:val="65D4EA76"/>
    <w:numStyleLink w:val="ListTempate"/>
  </w:abstractNum>
  <w:abstractNum w:abstractNumId="56" w15:restartNumberingAfterBreak="0">
    <w:nsid w:val="340724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357A4FB3"/>
    <w:multiLevelType w:val="hybridMultilevel"/>
    <w:tmpl w:val="892CD82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8222205"/>
    <w:multiLevelType w:val="hybridMultilevel"/>
    <w:tmpl w:val="A3789D7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 w15:restartNumberingAfterBreak="0">
    <w:nsid w:val="3AB03B11"/>
    <w:multiLevelType w:val="hybridMultilevel"/>
    <w:tmpl w:val="DA8EFE04"/>
    <w:lvl w:ilvl="0" w:tplc="66BE0698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ACE352D"/>
    <w:multiLevelType w:val="hybridMultilevel"/>
    <w:tmpl w:val="057838BA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3BA450EF"/>
    <w:multiLevelType w:val="multilevel"/>
    <w:tmpl w:val="C958AD2E"/>
    <w:lvl w:ilvl="0">
      <w:start w:val="1"/>
      <w:numFmt w:val="decimal"/>
      <w:lvlText w:val="%1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432"/>
      </w:pPr>
      <w:rPr>
        <w:rFonts w:hint="default"/>
        <w:b w:val="0"/>
        <w:color w:val="auto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2" w15:restartNumberingAfterBreak="0">
    <w:nsid w:val="3ECF3E95"/>
    <w:multiLevelType w:val="hybridMultilevel"/>
    <w:tmpl w:val="FCEA580E"/>
    <w:lvl w:ilvl="0" w:tplc="6F6C19C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7C30A4"/>
    <w:multiLevelType w:val="hybridMultilevel"/>
    <w:tmpl w:val="495485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FB25B06"/>
    <w:multiLevelType w:val="hybridMultilevel"/>
    <w:tmpl w:val="3ADA2A28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 w15:restartNumberingAfterBreak="0">
    <w:nsid w:val="407E623F"/>
    <w:multiLevelType w:val="hybridMultilevel"/>
    <w:tmpl w:val="6FAA3A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41970BF5"/>
    <w:multiLevelType w:val="hybridMultilevel"/>
    <w:tmpl w:val="F1B6587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421E4B8E"/>
    <w:multiLevelType w:val="hybridMultilevel"/>
    <w:tmpl w:val="6B949D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42767A9A"/>
    <w:multiLevelType w:val="hybridMultilevel"/>
    <w:tmpl w:val="D22EA650"/>
    <w:lvl w:ilvl="0" w:tplc="F30A7422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2D1006A"/>
    <w:multiLevelType w:val="hybridMultilevel"/>
    <w:tmpl w:val="1C6A974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3FE21D1"/>
    <w:multiLevelType w:val="hybridMultilevel"/>
    <w:tmpl w:val="DB4A2C3A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1" w15:restartNumberingAfterBreak="0">
    <w:nsid w:val="45C27661"/>
    <w:multiLevelType w:val="hybridMultilevel"/>
    <w:tmpl w:val="E8CA17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7584AA9"/>
    <w:multiLevelType w:val="hybridMultilevel"/>
    <w:tmpl w:val="7A8A7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634E27"/>
    <w:multiLevelType w:val="hybridMultilevel"/>
    <w:tmpl w:val="C5FE140A"/>
    <w:lvl w:ilvl="0" w:tplc="0E80B75C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4A1C4D0C"/>
    <w:multiLevelType w:val="hybridMultilevel"/>
    <w:tmpl w:val="BA5E2B2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5" w15:restartNumberingAfterBreak="0">
    <w:nsid w:val="4C4F3056"/>
    <w:multiLevelType w:val="hybridMultilevel"/>
    <w:tmpl w:val="31143FC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6" w15:restartNumberingAfterBreak="0">
    <w:nsid w:val="4CC90DBE"/>
    <w:multiLevelType w:val="hybridMultilevel"/>
    <w:tmpl w:val="FA66C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85838"/>
    <w:multiLevelType w:val="hybridMultilevel"/>
    <w:tmpl w:val="3D36A12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8" w15:restartNumberingAfterBreak="0">
    <w:nsid w:val="4D893C8E"/>
    <w:multiLevelType w:val="hybridMultilevel"/>
    <w:tmpl w:val="E64CB75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4F0074E9"/>
    <w:multiLevelType w:val="hybridMultilevel"/>
    <w:tmpl w:val="36C462F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0" w15:restartNumberingAfterBreak="0">
    <w:nsid w:val="4F180854"/>
    <w:multiLevelType w:val="hybridMultilevel"/>
    <w:tmpl w:val="CD9098A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1" w15:restartNumberingAfterBreak="0">
    <w:nsid w:val="500046B4"/>
    <w:multiLevelType w:val="hybridMultilevel"/>
    <w:tmpl w:val="275E943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2" w15:restartNumberingAfterBreak="0">
    <w:nsid w:val="51660BE4"/>
    <w:multiLevelType w:val="hybridMultilevel"/>
    <w:tmpl w:val="A1B887D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3" w15:restartNumberingAfterBreak="0">
    <w:nsid w:val="520A20FC"/>
    <w:multiLevelType w:val="hybridMultilevel"/>
    <w:tmpl w:val="44E0B012"/>
    <w:lvl w:ilvl="0" w:tplc="8FFAE63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351493"/>
    <w:multiLevelType w:val="hybridMultilevel"/>
    <w:tmpl w:val="97B8EE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52A678BE"/>
    <w:multiLevelType w:val="hybridMultilevel"/>
    <w:tmpl w:val="5EEA9D4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538E33EB"/>
    <w:multiLevelType w:val="hybridMultilevel"/>
    <w:tmpl w:val="347E45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4C543B1"/>
    <w:multiLevelType w:val="hybridMultilevel"/>
    <w:tmpl w:val="A130439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8" w15:restartNumberingAfterBreak="0">
    <w:nsid w:val="55630E58"/>
    <w:multiLevelType w:val="hybridMultilevel"/>
    <w:tmpl w:val="CDD019BC"/>
    <w:lvl w:ilvl="0" w:tplc="B2526958">
      <w:start w:val="1"/>
      <w:numFmt w:val="decimal"/>
      <w:pStyle w:val="OrderListitem4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9" w15:restartNumberingAfterBreak="0">
    <w:nsid w:val="56D57BF7"/>
    <w:multiLevelType w:val="hybridMultilevel"/>
    <w:tmpl w:val="F8D6EC8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0" w15:restartNumberingAfterBreak="0">
    <w:nsid w:val="56DB53ED"/>
    <w:multiLevelType w:val="hybridMultilevel"/>
    <w:tmpl w:val="E9EE09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85747F4"/>
    <w:multiLevelType w:val="hybridMultilevel"/>
    <w:tmpl w:val="C7F8F3A6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2" w15:restartNumberingAfterBreak="0">
    <w:nsid w:val="5AD84E0D"/>
    <w:multiLevelType w:val="hybridMultilevel"/>
    <w:tmpl w:val="B9AED8B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5B063B5D"/>
    <w:multiLevelType w:val="hybridMultilevel"/>
    <w:tmpl w:val="5A967FD0"/>
    <w:lvl w:ilvl="0" w:tplc="B6182888">
      <w:start w:val="1"/>
      <w:numFmt w:val="lowerLetter"/>
      <w:lvlText w:val="%1."/>
      <w:lvlJc w:val="left"/>
      <w:pPr>
        <w:ind w:left="1440" w:hanging="360"/>
      </w:pPr>
    </w:lvl>
    <w:lvl w:ilvl="1" w:tplc="C5946026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5DC35698"/>
    <w:multiLevelType w:val="hybridMultilevel"/>
    <w:tmpl w:val="FEBAAE50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5" w15:restartNumberingAfterBreak="0">
    <w:nsid w:val="5E6B7188"/>
    <w:multiLevelType w:val="hybridMultilevel"/>
    <w:tmpl w:val="8342F444"/>
    <w:lvl w:ilvl="0" w:tplc="8FFAE63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8FFAE63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5EAB137C"/>
    <w:multiLevelType w:val="hybridMultilevel"/>
    <w:tmpl w:val="84263C78"/>
    <w:lvl w:ilvl="0" w:tplc="5A222560">
      <w:start w:val="1"/>
      <w:numFmt w:val="upperRoman"/>
      <w:pStyle w:val="Orderedlistitem3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7" w15:restartNumberingAfterBreak="0">
    <w:nsid w:val="5FFE50AE"/>
    <w:multiLevelType w:val="hybridMultilevel"/>
    <w:tmpl w:val="5678B60A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8" w15:restartNumberingAfterBreak="0">
    <w:nsid w:val="60393DF9"/>
    <w:multiLevelType w:val="multilevel"/>
    <w:tmpl w:val="65D4EA76"/>
    <w:styleLink w:val="ListTempat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99" w15:restartNumberingAfterBreak="0">
    <w:nsid w:val="61530A23"/>
    <w:multiLevelType w:val="hybridMultilevel"/>
    <w:tmpl w:val="05B41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3DA0065"/>
    <w:multiLevelType w:val="hybridMultilevel"/>
    <w:tmpl w:val="F294CF94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1" w15:restartNumberingAfterBreak="0">
    <w:nsid w:val="64653EAF"/>
    <w:multiLevelType w:val="hybridMultilevel"/>
    <w:tmpl w:val="42BA2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B82B1E"/>
    <w:multiLevelType w:val="hybridMultilevel"/>
    <w:tmpl w:val="219A7B1C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3" w15:restartNumberingAfterBreak="0">
    <w:nsid w:val="64F672EB"/>
    <w:multiLevelType w:val="multilevel"/>
    <w:tmpl w:val="02AE1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104" w15:restartNumberingAfterBreak="0">
    <w:nsid w:val="66593177"/>
    <w:multiLevelType w:val="hybridMultilevel"/>
    <w:tmpl w:val="5D90B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69F2BBC"/>
    <w:multiLevelType w:val="hybridMultilevel"/>
    <w:tmpl w:val="1A5A64DE"/>
    <w:lvl w:ilvl="0" w:tplc="8FFAE63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6B74B3F"/>
    <w:multiLevelType w:val="hybridMultilevel"/>
    <w:tmpl w:val="EB2A306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7" w15:restartNumberingAfterBreak="0">
    <w:nsid w:val="687C268B"/>
    <w:multiLevelType w:val="hybridMultilevel"/>
    <w:tmpl w:val="BED44E3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688747C5"/>
    <w:multiLevelType w:val="hybridMultilevel"/>
    <w:tmpl w:val="A33821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689A3B29"/>
    <w:multiLevelType w:val="hybridMultilevel"/>
    <w:tmpl w:val="F26E28F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69203E7E"/>
    <w:multiLevelType w:val="hybridMultilevel"/>
    <w:tmpl w:val="24646FC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69577D25"/>
    <w:multiLevelType w:val="hybridMultilevel"/>
    <w:tmpl w:val="5B58A41C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2" w15:restartNumberingAfterBreak="0">
    <w:nsid w:val="6A173A65"/>
    <w:multiLevelType w:val="hybridMultilevel"/>
    <w:tmpl w:val="180E2D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6BF01D98"/>
    <w:multiLevelType w:val="hybridMultilevel"/>
    <w:tmpl w:val="524CB96E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4" w15:restartNumberingAfterBreak="0">
    <w:nsid w:val="6CF84175"/>
    <w:multiLevelType w:val="hybridMultilevel"/>
    <w:tmpl w:val="50F4279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5" w15:restartNumberingAfterBreak="0">
    <w:nsid w:val="6D314D50"/>
    <w:multiLevelType w:val="hybridMultilevel"/>
    <w:tmpl w:val="67300E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6D7622F6"/>
    <w:multiLevelType w:val="hybridMultilevel"/>
    <w:tmpl w:val="40CEA4D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7" w15:restartNumberingAfterBreak="0">
    <w:nsid w:val="6ECF48CA"/>
    <w:multiLevelType w:val="multilevel"/>
    <w:tmpl w:val="5228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EFF79A4"/>
    <w:multiLevelType w:val="hybridMultilevel"/>
    <w:tmpl w:val="D0C234D6"/>
    <w:lvl w:ilvl="0" w:tplc="4880A4BA">
      <w:start w:val="1"/>
      <w:numFmt w:val="upp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9" w15:restartNumberingAfterBreak="0">
    <w:nsid w:val="717E430C"/>
    <w:multiLevelType w:val="hybridMultilevel"/>
    <w:tmpl w:val="C26A107C"/>
    <w:lvl w:ilvl="0" w:tplc="4009001B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0" w15:restartNumberingAfterBreak="0">
    <w:nsid w:val="73990FF7"/>
    <w:multiLevelType w:val="hybridMultilevel"/>
    <w:tmpl w:val="BFB6614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75034CA9"/>
    <w:multiLevelType w:val="hybridMultilevel"/>
    <w:tmpl w:val="5C2215BC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2" w15:restartNumberingAfterBreak="0">
    <w:nsid w:val="757F4ACC"/>
    <w:multiLevelType w:val="multilevel"/>
    <w:tmpl w:val="336E50E0"/>
    <w:lvl w:ilvl="0">
      <w:start w:val="1"/>
      <w:numFmt w:val="decimal"/>
      <w:pStyle w:val="L3Templatetablenumberlist"/>
      <w:lvlText w:val="%1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267" w:hanging="36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62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197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3" w15:restartNumberingAfterBreak="0">
    <w:nsid w:val="760F7584"/>
    <w:multiLevelType w:val="hybridMultilevel"/>
    <w:tmpl w:val="26805FE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4" w15:restartNumberingAfterBreak="0">
    <w:nsid w:val="79C43774"/>
    <w:multiLevelType w:val="multilevel"/>
    <w:tmpl w:val="3A56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314"/>
        </w:tabs>
        <w:ind w:left="131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232"/>
        </w:tabs>
        <w:ind w:left="2232" w:hanging="504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736"/>
        </w:tabs>
        <w:ind w:left="2736" w:hanging="5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5" w15:restartNumberingAfterBreak="0">
    <w:nsid w:val="7A3402E4"/>
    <w:multiLevelType w:val="hybridMultilevel"/>
    <w:tmpl w:val="8B6AEA70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6" w15:restartNumberingAfterBreak="0">
    <w:nsid w:val="7B553A63"/>
    <w:multiLevelType w:val="hybridMultilevel"/>
    <w:tmpl w:val="0916038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7CA05832"/>
    <w:multiLevelType w:val="hybridMultilevel"/>
    <w:tmpl w:val="85B6F8E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8" w15:restartNumberingAfterBreak="0">
    <w:nsid w:val="7CDD7B3B"/>
    <w:multiLevelType w:val="hybridMultilevel"/>
    <w:tmpl w:val="5F70D324"/>
    <w:lvl w:ilvl="0" w:tplc="97E0DD9A">
      <w:start w:val="1"/>
      <w:numFmt w:val="lowerRoman"/>
      <w:lvlText w:val="%1."/>
      <w:lvlJc w:val="right"/>
      <w:pPr>
        <w:ind w:left="25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9" w15:restartNumberingAfterBreak="0">
    <w:nsid w:val="7CE70154"/>
    <w:multiLevelType w:val="hybridMultilevel"/>
    <w:tmpl w:val="B88A3B3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051610165">
    <w:abstractNumId w:val="11"/>
  </w:num>
  <w:num w:numId="2" w16cid:durableId="363290824">
    <w:abstractNumId w:val="5"/>
  </w:num>
  <w:num w:numId="3" w16cid:durableId="1145050322">
    <w:abstractNumId w:val="30"/>
  </w:num>
  <w:num w:numId="4" w16cid:durableId="535704245">
    <w:abstractNumId w:val="19"/>
  </w:num>
  <w:num w:numId="5" w16cid:durableId="948052182">
    <w:abstractNumId w:val="93"/>
  </w:num>
  <w:num w:numId="6" w16cid:durableId="1596211424">
    <w:abstractNumId w:val="3"/>
  </w:num>
  <w:num w:numId="7" w16cid:durableId="1360006741">
    <w:abstractNumId w:val="1"/>
  </w:num>
  <w:num w:numId="8" w16cid:durableId="442309548">
    <w:abstractNumId w:val="88"/>
  </w:num>
  <w:num w:numId="9" w16cid:durableId="1447844199">
    <w:abstractNumId w:val="8"/>
  </w:num>
  <w:num w:numId="10" w16cid:durableId="1330451699">
    <w:abstractNumId w:val="31"/>
  </w:num>
  <w:num w:numId="11" w16cid:durableId="749620289">
    <w:abstractNumId w:val="52"/>
  </w:num>
  <w:num w:numId="12" w16cid:durableId="837157199">
    <w:abstractNumId w:val="40"/>
  </w:num>
  <w:num w:numId="13" w16cid:durableId="1000232546">
    <w:abstractNumId w:val="124"/>
  </w:num>
  <w:num w:numId="14" w16cid:durableId="1679582292">
    <w:abstractNumId w:val="35"/>
  </w:num>
  <w:num w:numId="15" w16cid:durableId="1544949420">
    <w:abstractNumId w:val="117"/>
  </w:num>
  <w:num w:numId="16" w16cid:durableId="1947998512">
    <w:abstractNumId w:val="62"/>
  </w:num>
  <w:num w:numId="17" w16cid:durableId="231357969">
    <w:abstractNumId w:val="46"/>
  </w:num>
  <w:num w:numId="18" w16cid:durableId="1232809507">
    <w:abstractNumId w:val="83"/>
  </w:num>
  <w:num w:numId="19" w16cid:durableId="693381568">
    <w:abstractNumId w:val="95"/>
  </w:num>
  <w:num w:numId="20" w16cid:durableId="542257672">
    <w:abstractNumId w:val="105"/>
  </w:num>
  <w:num w:numId="21" w16cid:durableId="2079746030">
    <w:abstractNumId w:val="90"/>
  </w:num>
  <w:num w:numId="22" w16cid:durableId="2012096545">
    <w:abstractNumId w:val="101"/>
  </w:num>
  <w:num w:numId="23" w16cid:durableId="988174784">
    <w:abstractNumId w:val="104"/>
  </w:num>
  <w:num w:numId="24" w16cid:durableId="1464926330">
    <w:abstractNumId w:val="76"/>
  </w:num>
  <w:num w:numId="25" w16cid:durableId="521283232">
    <w:abstractNumId w:val="99"/>
  </w:num>
  <w:num w:numId="26" w16cid:durableId="2086604458">
    <w:abstractNumId w:val="72"/>
  </w:num>
  <w:num w:numId="27" w16cid:durableId="1524242179">
    <w:abstractNumId w:val="4"/>
  </w:num>
  <w:num w:numId="28" w16cid:durableId="1399748501">
    <w:abstractNumId w:val="29"/>
  </w:num>
  <w:num w:numId="29" w16cid:durableId="304743376">
    <w:abstractNumId w:val="33"/>
  </w:num>
  <w:num w:numId="30" w16cid:durableId="2009864044">
    <w:abstractNumId w:val="11"/>
  </w:num>
  <w:num w:numId="31" w16cid:durableId="1715424817">
    <w:abstractNumId w:val="11"/>
  </w:num>
  <w:num w:numId="32" w16cid:durableId="1996837770">
    <w:abstractNumId w:val="86"/>
  </w:num>
  <w:num w:numId="33" w16cid:durableId="1540891825">
    <w:abstractNumId w:val="11"/>
  </w:num>
  <w:num w:numId="34" w16cid:durableId="1006907582">
    <w:abstractNumId w:val="67"/>
  </w:num>
  <w:num w:numId="35" w16cid:durableId="2036154034">
    <w:abstractNumId w:val="11"/>
  </w:num>
  <w:num w:numId="36" w16cid:durableId="1333138916">
    <w:abstractNumId w:val="11"/>
  </w:num>
  <w:num w:numId="37" w16cid:durableId="842475138">
    <w:abstractNumId w:val="103"/>
  </w:num>
  <w:num w:numId="38" w16cid:durableId="969899311">
    <w:abstractNumId w:val="98"/>
  </w:num>
  <w:num w:numId="39" w16cid:durableId="133261023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08365159">
    <w:abstractNumId w:val="112"/>
  </w:num>
  <w:num w:numId="41" w16cid:durableId="2011055299">
    <w:abstractNumId w:val="11"/>
  </w:num>
  <w:num w:numId="42" w16cid:durableId="1763647768">
    <w:abstractNumId w:val="93"/>
  </w:num>
  <w:num w:numId="43" w16cid:durableId="378476745">
    <w:abstractNumId w:val="75"/>
  </w:num>
  <w:num w:numId="44" w16cid:durableId="564996086">
    <w:abstractNumId w:val="93"/>
  </w:num>
  <w:num w:numId="45" w16cid:durableId="2050564108">
    <w:abstractNumId w:val="22"/>
  </w:num>
  <w:num w:numId="46" w16cid:durableId="1633440576">
    <w:abstractNumId w:val="93"/>
  </w:num>
  <w:num w:numId="47" w16cid:durableId="1198200713">
    <w:abstractNumId w:val="50"/>
  </w:num>
  <w:num w:numId="48" w16cid:durableId="1801875671">
    <w:abstractNumId w:val="11"/>
  </w:num>
  <w:num w:numId="49" w16cid:durableId="1218974307">
    <w:abstractNumId w:val="63"/>
  </w:num>
  <w:num w:numId="50" w16cid:durableId="2062433924">
    <w:abstractNumId w:val="0"/>
  </w:num>
  <w:num w:numId="51" w16cid:durableId="879129866">
    <w:abstractNumId w:val="56"/>
  </w:num>
  <w:num w:numId="52" w16cid:durableId="1777360734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3" w16cid:durableId="1294094399">
    <w:abstractNumId w:val="122"/>
  </w:num>
  <w:num w:numId="54" w16cid:durableId="1649044991">
    <w:abstractNumId w:val="13"/>
  </w:num>
  <w:num w:numId="55" w16cid:durableId="592469838">
    <w:abstractNumId w:val="93"/>
  </w:num>
  <w:num w:numId="56" w16cid:durableId="2070183674">
    <w:abstractNumId w:val="93"/>
  </w:num>
  <w:num w:numId="57" w16cid:durableId="1168669517">
    <w:abstractNumId w:val="39"/>
  </w:num>
  <w:num w:numId="58" w16cid:durableId="404231506">
    <w:abstractNumId w:val="93"/>
  </w:num>
  <w:num w:numId="59" w16cid:durableId="699741938">
    <w:abstractNumId w:val="77"/>
  </w:num>
  <w:num w:numId="60" w16cid:durableId="1020622094">
    <w:abstractNumId w:val="93"/>
  </w:num>
  <w:num w:numId="61" w16cid:durableId="1845587980">
    <w:abstractNumId w:val="27"/>
  </w:num>
  <w:num w:numId="62" w16cid:durableId="254826132">
    <w:abstractNumId w:val="93"/>
  </w:num>
  <w:num w:numId="63" w16cid:durableId="467434563">
    <w:abstractNumId w:val="129"/>
  </w:num>
  <w:num w:numId="64" w16cid:durableId="1190611008">
    <w:abstractNumId w:val="93"/>
  </w:num>
  <w:num w:numId="65" w16cid:durableId="1579437604">
    <w:abstractNumId w:val="93"/>
  </w:num>
  <w:num w:numId="66" w16cid:durableId="1998336509">
    <w:abstractNumId w:val="106"/>
  </w:num>
  <w:num w:numId="67" w16cid:durableId="1575509247">
    <w:abstractNumId w:val="93"/>
  </w:num>
  <w:num w:numId="68" w16cid:durableId="1201551329">
    <w:abstractNumId w:val="14"/>
  </w:num>
  <w:num w:numId="69" w16cid:durableId="479273930">
    <w:abstractNumId w:val="88"/>
  </w:num>
  <w:num w:numId="70" w16cid:durableId="1830972921">
    <w:abstractNumId w:val="97"/>
  </w:num>
  <w:num w:numId="71" w16cid:durableId="1215695870">
    <w:abstractNumId w:val="93"/>
  </w:num>
  <w:num w:numId="72" w16cid:durableId="798305341">
    <w:abstractNumId w:val="80"/>
  </w:num>
  <w:num w:numId="73" w16cid:durableId="1904170199">
    <w:abstractNumId w:val="93"/>
  </w:num>
  <w:num w:numId="74" w16cid:durableId="785346873">
    <w:abstractNumId w:val="26"/>
  </w:num>
  <w:num w:numId="75" w16cid:durableId="1841038739">
    <w:abstractNumId w:val="93"/>
  </w:num>
  <w:num w:numId="76" w16cid:durableId="1059865606">
    <w:abstractNumId w:val="58"/>
  </w:num>
  <w:num w:numId="77" w16cid:durableId="1687629761">
    <w:abstractNumId w:val="114"/>
  </w:num>
  <w:num w:numId="78" w16cid:durableId="1899048273">
    <w:abstractNumId w:val="93"/>
  </w:num>
  <w:num w:numId="79" w16cid:durableId="2036926019">
    <w:abstractNumId w:val="74"/>
  </w:num>
  <w:num w:numId="80" w16cid:durableId="636185259">
    <w:abstractNumId w:val="93"/>
  </w:num>
  <w:num w:numId="81" w16cid:durableId="105816591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00187378">
    <w:abstractNumId w:val="115"/>
  </w:num>
  <w:num w:numId="83" w16cid:durableId="1252083419">
    <w:abstractNumId w:val="71"/>
  </w:num>
  <w:num w:numId="84" w16cid:durableId="1797676755">
    <w:abstractNumId w:val="10"/>
  </w:num>
  <w:num w:numId="85" w16cid:durableId="706099888">
    <w:abstractNumId w:val="36"/>
  </w:num>
  <w:num w:numId="86" w16cid:durableId="417093482">
    <w:abstractNumId w:val="25"/>
  </w:num>
  <w:num w:numId="87" w16cid:durableId="1342706411">
    <w:abstractNumId w:val="55"/>
  </w:num>
  <w:num w:numId="88" w16cid:durableId="1868790951">
    <w:abstractNumId w:val="11"/>
  </w:num>
  <w:num w:numId="89" w16cid:durableId="476454762">
    <w:abstractNumId w:val="108"/>
  </w:num>
  <w:num w:numId="90" w16cid:durableId="948463633">
    <w:abstractNumId w:val="11"/>
  </w:num>
  <w:num w:numId="91" w16cid:durableId="1410080955">
    <w:abstractNumId w:val="41"/>
  </w:num>
  <w:num w:numId="92" w16cid:durableId="416370954">
    <w:abstractNumId w:val="93"/>
  </w:num>
  <w:num w:numId="93" w16cid:durableId="911895040">
    <w:abstractNumId w:val="11"/>
  </w:num>
  <w:num w:numId="94" w16cid:durableId="593973695">
    <w:abstractNumId w:val="23"/>
  </w:num>
  <w:num w:numId="95" w16cid:durableId="1220703941">
    <w:abstractNumId w:val="11"/>
  </w:num>
  <w:num w:numId="96" w16cid:durableId="441918438">
    <w:abstractNumId w:val="11"/>
  </w:num>
  <w:num w:numId="97" w16cid:durableId="661853947">
    <w:abstractNumId w:val="11"/>
  </w:num>
  <w:num w:numId="98" w16cid:durableId="199911374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668248359">
    <w:abstractNumId w:val="20"/>
  </w:num>
  <w:num w:numId="100" w16cid:durableId="2119370099">
    <w:abstractNumId w:val="11"/>
  </w:num>
  <w:num w:numId="101" w16cid:durableId="124857945">
    <w:abstractNumId w:val="9"/>
  </w:num>
  <w:num w:numId="102" w16cid:durableId="1583640564">
    <w:abstractNumId w:val="11"/>
  </w:num>
  <w:num w:numId="103" w16cid:durableId="921986712">
    <w:abstractNumId w:val="11"/>
  </w:num>
  <w:num w:numId="104" w16cid:durableId="788356062">
    <w:abstractNumId w:val="21"/>
  </w:num>
  <w:num w:numId="105" w16cid:durableId="445587317">
    <w:abstractNumId w:val="11"/>
  </w:num>
  <w:num w:numId="106" w16cid:durableId="1756978296">
    <w:abstractNumId w:val="93"/>
  </w:num>
  <w:num w:numId="107" w16cid:durableId="1371998066">
    <w:abstractNumId w:val="11"/>
  </w:num>
  <w:num w:numId="108" w16cid:durableId="1527986569">
    <w:abstractNumId w:val="93"/>
  </w:num>
  <w:num w:numId="109" w16cid:durableId="134106188">
    <w:abstractNumId w:val="93"/>
  </w:num>
  <w:num w:numId="110" w16cid:durableId="1554611419">
    <w:abstractNumId w:val="93"/>
  </w:num>
  <w:num w:numId="111" w16cid:durableId="1137063006">
    <w:abstractNumId w:val="121"/>
  </w:num>
  <w:num w:numId="112" w16cid:durableId="444429544">
    <w:abstractNumId w:val="93"/>
  </w:num>
  <w:num w:numId="113" w16cid:durableId="159393123">
    <w:abstractNumId w:val="70"/>
  </w:num>
  <w:num w:numId="114" w16cid:durableId="988633888">
    <w:abstractNumId w:val="93"/>
  </w:num>
  <w:num w:numId="115" w16cid:durableId="744649925">
    <w:abstractNumId w:val="68"/>
  </w:num>
  <w:num w:numId="116" w16cid:durableId="620654762">
    <w:abstractNumId w:val="107"/>
  </w:num>
  <w:num w:numId="117" w16cid:durableId="1237402773">
    <w:abstractNumId w:val="44"/>
  </w:num>
  <w:num w:numId="118" w16cid:durableId="1752313553">
    <w:abstractNumId w:val="68"/>
  </w:num>
  <w:num w:numId="119" w16cid:durableId="907157277">
    <w:abstractNumId w:val="68"/>
  </w:num>
  <w:num w:numId="120" w16cid:durableId="1542010330">
    <w:abstractNumId w:val="68"/>
  </w:num>
  <w:num w:numId="121" w16cid:durableId="246619029">
    <w:abstractNumId w:val="68"/>
  </w:num>
  <w:num w:numId="122" w16cid:durableId="1428114538">
    <w:abstractNumId w:val="28"/>
  </w:num>
  <w:num w:numId="123" w16cid:durableId="1197159331">
    <w:abstractNumId w:val="68"/>
  </w:num>
  <w:num w:numId="124" w16cid:durableId="135148961">
    <w:abstractNumId w:val="18"/>
  </w:num>
  <w:num w:numId="125" w16cid:durableId="128368524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831603557">
    <w:abstractNumId w:val="61"/>
  </w:num>
  <w:num w:numId="127" w16cid:durableId="576131490">
    <w:abstractNumId w:val="54"/>
  </w:num>
  <w:num w:numId="128" w16cid:durableId="644748072">
    <w:abstractNumId w:val="123"/>
  </w:num>
  <w:num w:numId="129" w16cid:durableId="1901669826">
    <w:abstractNumId w:val="57"/>
  </w:num>
  <w:num w:numId="130" w16cid:durableId="1794249865">
    <w:abstractNumId w:val="54"/>
  </w:num>
  <w:num w:numId="131" w16cid:durableId="538979949">
    <w:abstractNumId w:val="38"/>
  </w:num>
  <w:num w:numId="132" w16cid:durableId="490948162">
    <w:abstractNumId w:val="54"/>
  </w:num>
  <w:num w:numId="133" w16cid:durableId="469565974">
    <w:abstractNumId w:val="42"/>
  </w:num>
  <w:num w:numId="134" w16cid:durableId="1842357957">
    <w:abstractNumId w:val="11"/>
  </w:num>
  <w:num w:numId="135" w16cid:durableId="420298779">
    <w:abstractNumId w:val="110"/>
  </w:num>
  <w:num w:numId="136" w16cid:durableId="447747352">
    <w:abstractNumId w:val="120"/>
  </w:num>
  <w:num w:numId="137" w16cid:durableId="816339689">
    <w:abstractNumId w:val="54"/>
  </w:num>
  <w:num w:numId="138" w16cid:durableId="912472070">
    <w:abstractNumId w:val="51"/>
  </w:num>
  <w:num w:numId="139" w16cid:durableId="1764568865">
    <w:abstractNumId w:val="85"/>
  </w:num>
  <w:num w:numId="140" w16cid:durableId="1342001412">
    <w:abstractNumId w:val="2"/>
  </w:num>
  <w:num w:numId="141" w16cid:durableId="970791870">
    <w:abstractNumId w:val="54"/>
  </w:num>
  <w:num w:numId="142" w16cid:durableId="138618164">
    <w:abstractNumId w:val="54"/>
  </w:num>
  <w:num w:numId="143" w16cid:durableId="1113475037">
    <w:abstractNumId w:val="48"/>
  </w:num>
  <w:num w:numId="144" w16cid:durableId="1813787243">
    <w:abstractNumId w:val="118"/>
  </w:num>
  <w:num w:numId="145" w16cid:durableId="1613319004">
    <w:abstractNumId w:val="82"/>
  </w:num>
  <w:num w:numId="146" w16cid:durableId="1853954467">
    <w:abstractNumId w:val="54"/>
  </w:num>
  <w:num w:numId="147" w16cid:durableId="988174373">
    <w:abstractNumId w:val="127"/>
  </w:num>
  <w:num w:numId="148" w16cid:durableId="990908565">
    <w:abstractNumId w:val="54"/>
  </w:num>
  <w:num w:numId="149" w16cid:durableId="1406100235">
    <w:abstractNumId w:val="78"/>
  </w:num>
  <w:num w:numId="150" w16cid:durableId="1357774957">
    <w:abstractNumId w:val="54"/>
  </w:num>
  <w:num w:numId="151" w16cid:durableId="1051809897">
    <w:abstractNumId w:val="54"/>
  </w:num>
  <w:num w:numId="152" w16cid:durableId="117141531">
    <w:abstractNumId w:val="69"/>
  </w:num>
  <w:num w:numId="153" w16cid:durableId="1231891933">
    <w:abstractNumId w:val="24"/>
  </w:num>
  <w:num w:numId="154" w16cid:durableId="2030331672">
    <w:abstractNumId w:val="53"/>
  </w:num>
  <w:num w:numId="155" w16cid:durableId="842235477">
    <w:abstractNumId w:val="54"/>
  </w:num>
  <w:num w:numId="156" w16cid:durableId="1190145407">
    <w:abstractNumId w:val="102"/>
  </w:num>
  <w:num w:numId="157" w16cid:durableId="1061683211">
    <w:abstractNumId w:val="54"/>
  </w:num>
  <w:num w:numId="158" w16cid:durableId="1872723276">
    <w:abstractNumId w:val="54"/>
  </w:num>
  <w:num w:numId="159" w16cid:durableId="1539662673">
    <w:abstractNumId w:val="66"/>
  </w:num>
  <w:num w:numId="160" w16cid:durableId="193281459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966042731">
    <w:abstractNumId w:val="84"/>
  </w:num>
  <w:num w:numId="162" w16cid:durableId="1840805040">
    <w:abstractNumId w:val="34"/>
  </w:num>
  <w:num w:numId="163" w16cid:durableId="1666087882">
    <w:abstractNumId w:val="54"/>
  </w:num>
  <w:num w:numId="164" w16cid:durableId="1491825630">
    <w:abstractNumId w:val="118"/>
  </w:num>
  <w:num w:numId="165" w16cid:durableId="1516267586">
    <w:abstractNumId w:val="54"/>
  </w:num>
  <w:num w:numId="166" w16cid:durableId="295183812">
    <w:abstractNumId w:val="89"/>
  </w:num>
  <w:num w:numId="167" w16cid:durableId="110977712">
    <w:abstractNumId w:val="54"/>
  </w:num>
  <w:num w:numId="168" w16cid:durableId="425200314">
    <w:abstractNumId w:val="113"/>
  </w:num>
  <w:num w:numId="169" w16cid:durableId="1635914909">
    <w:abstractNumId w:val="54"/>
  </w:num>
  <w:num w:numId="170" w16cid:durableId="178743397">
    <w:abstractNumId w:val="125"/>
  </w:num>
  <w:num w:numId="171" w16cid:durableId="1033534860">
    <w:abstractNumId w:val="54"/>
  </w:num>
  <w:num w:numId="172" w16cid:durableId="1298799157">
    <w:abstractNumId w:val="79"/>
  </w:num>
  <w:num w:numId="173" w16cid:durableId="1963268681">
    <w:abstractNumId w:val="54"/>
  </w:num>
  <w:num w:numId="174" w16cid:durableId="273707049">
    <w:abstractNumId w:val="54"/>
  </w:num>
  <w:num w:numId="175" w16cid:durableId="846141374">
    <w:abstractNumId w:val="60"/>
  </w:num>
  <w:num w:numId="176" w16cid:durableId="267743281">
    <w:abstractNumId w:val="54"/>
  </w:num>
  <w:num w:numId="177" w16cid:durableId="2140024562">
    <w:abstractNumId w:val="54"/>
  </w:num>
  <w:num w:numId="178" w16cid:durableId="591739390">
    <w:abstractNumId w:val="81"/>
  </w:num>
  <w:num w:numId="179" w16cid:durableId="769395989">
    <w:abstractNumId w:val="45"/>
  </w:num>
  <w:num w:numId="180" w16cid:durableId="1731730161">
    <w:abstractNumId w:val="65"/>
  </w:num>
  <w:num w:numId="181" w16cid:durableId="1788238087">
    <w:abstractNumId w:val="116"/>
  </w:num>
  <w:num w:numId="182" w16cid:durableId="321812599">
    <w:abstractNumId w:val="54"/>
  </w:num>
  <w:num w:numId="183" w16cid:durableId="458038505">
    <w:abstractNumId w:val="92"/>
  </w:num>
  <w:num w:numId="184" w16cid:durableId="2124684025">
    <w:abstractNumId w:val="7"/>
  </w:num>
  <w:num w:numId="185" w16cid:durableId="1881819950">
    <w:abstractNumId w:val="16"/>
  </w:num>
  <w:num w:numId="186" w16cid:durableId="715786666">
    <w:abstractNumId w:val="6"/>
  </w:num>
  <w:num w:numId="187" w16cid:durableId="326177217">
    <w:abstractNumId w:val="87"/>
  </w:num>
  <w:num w:numId="188" w16cid:durableId="1872452118">
    <w:abstractNumId w:val="73"/>
  </w:num>
  <w:num w:numId="189" w16cid:durableId="1706250652">
    <w:abstractNumId w:val="54"/>
  </w:num>
  <w:num w:numId="190" w16cid:durableId="1727338217">
    <w:abstractNumId w:val="128"/>
  </w:num>
  <w:num w:numId="191" w16cid:durableId="331225015">
    <w:abstractNumId w:val="118"/>
  </w:num>
  <w:num w:numId="192" w16cid:durableId="965698970">
    <w:abstractNumId w:val="54"/>
  </w:num>
  <w:num w:numId="193" w16cid:durableId="1540239732">
    <w:abstractNumId w:val="54"/>
  </w:num>
  <w:num w:numId="194" w16cid:durableId="1179009507">
    <w:abstractNumId w:val="54"/>
  </w:num>
  <w:num w:numId="195" w16cid:durableId="1179080702">
    <w:abstractNumId w:val="94"/>
  </w:num>
  <w:num w:numId="196" w16cid:durableId="2099985585">
    <w:abstractNumId w:val="54"/>
  </w:num>
  <w:num w:numId="197" w16cid:durableId="1033187218">
    <w:abstractNumId w:val="17"/>
  </w:num>
  <w:num w:numId="198" w16cid:durableId="188420342">
    <w:abstractNumId w:val="54"/>
  </w:num>
  <w:num w:numId="199" w16cid:durableId="1788349675">
    <w:abstractNumId w:val="37"/>
  </w:num>
  <w:num w:numId="200" w16cid:durableId="962465559">
    <w:abstractNumId w:val="59"/>
  </w:num>
  <w:num w:numId="201" w16cid:durableId="1322268683">
    <w:abstractNumId w:val="54"/>
  </w:num>
  <w:num w:numId="202" w16cid:durableId="421024428">
    <w:abstractNumId w:val="54"/>
  </w:num>
  <w:num w:numId="203" w16cid:durableId="1209802916">
    <w:abstractNumId w:val="47"/>
  </w:num>
  <w:num w:numId="204" w16cid:durableId="1199854773">
    <w:abstractNumId w:val="54"/>
  </w:num>
  <w:num w:numId="205" w16cid:durableId="1631865736">
    <w:abstractNumId w:val="54"/>
  </w:num>
  <w:num w:numId="206" w16cid:durableId="1380207249">
    <w:abstractNumId w:val="43"/>
  </w:num>
  <w:num w:numId="207" w16cid:durableId="1096051036">
    <w:abstractNumId w:val="54"/>
  </w:num>
  <w:num w:numId="208" w16cid:durableId="1019159096">
    <w:abstractNumId w:val="96"/>
  </w:num>
  <w:num w:numId="209" w16cid:durableId="1158615818">
    <w:abstractNumId w:val="64"/>
  </w:num>
  <w:num w:numId="210" w16cid:durableId="1658915487">
    <w:abstractNumId w:val="54"/>
  </w:num>
  <w:num w:numId="211" w16cid:durableId="385682729">
    <w:abstractNumId w:val="12"/>
  </w:num>
  <w:num w:numId="212" w16cid:durableId="596257015">
    <w:abstractNumId w:val="54"/>
  </w:num>
  <w:num w:numId="213" w16cid:durableId="524371759">
    <w:abstractNumId w:val="54"/>
  </w:num>
  <w:num w:numId="214" w16cid:durableId="1670212100">
    <w:abstractNumId w:val="100"/>
  </w:num>
  <w:num w:numId="215" w16cid:durableId="1286430201">
    <w:abstractNumId w:val="54"/>
  </w:num>
  <w:num w:numId="216" w16cid:durableId="240414112">
    <w:abstractNumId w:val="91"/>
  </w:num>
  <w:num w:numId="217" w16cid:durableId="881476923">
    <w:abstractNumId w:val="54"/>
  </w:num>
  <w:num w:numId="218" w16cid:durableId="1760251397">
    <w:abstractNumId w:val="119"/>
  </w:num>
  <w:num w:numId="219" w16cid:durableId="654801953">
    <w:abstractNumId w:val="54"/>
  </w:num>
  <w:num w:numId="220" w16cid:durableId="831870270">
    <w:abstractNumId w:val="32"/>
  </w:num>
  <w:num w:numId="221" w16cid:durableId="938873631">
    <w:abstractNumId w:val="54"/>
  </w:num>
  <w:num w:numId="222" w16cid:durableId="804540987">
    <w:abstractNumId w:val="54"/>
  </w:num>
  <w:num w:numId="223" w16cid:durableId="1714691947">
    <w:abstractNumId w:val="109"/>
  </w:num>
  <w:num w:numId="224" w16cid:durableId="849224272">
    <w:abstractNumId w:val="126"/>
  </w:num>
  <w:num w:numId="225" w16cid:durableId="407923132">
    <w:abstractNumId w:val="54"/>
  </w:num>
  <w:num w:numId="226" w16cid:durableId="1106926058">
    <w:abstractNumId w:val="111"/>
  </w:num>
  <w:num w:numId="227" w16cid:durableId="659651523">
    <w:abstractNumId w:val="54"/>
  </w:num>
  <w:num w:numId="228" w16cid:durableId="169639699">
    <w:abstractNumId w:val="54"/>
  </w:num>
  <w:num w:numId="229" w16cid:durableId="104815806">
    <w:abstractNumId w:val="15"/>
  </w:num>
  <w:num w:numId="230" w16cid:durableId="231625668">
    <w:abstractNumId w:val="4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C1"/>
    <w:rsid w:val="00000585"/>
    <w:rsid w:val="00005E43"/>
    <w:rsid w:val="00011687"/>
    <w:rsid w:val="00015C2C"/>
    <w:rsid w:val="00031482"/>
    <w:rsid w:val="00042730"/>
    <w:rsid w:val="00052016"/>
    <w:rsid w:val="000647BA"/>
    <w:rsid w:val="000A017D"/>
    <w:rsid w:val="000B7A7A"/>
    <w:rsid w:val="00140597"/>
    <w:rsid w:val="00177A87"/>
    <w:rsid w:val="001A2635"/>
    <w:rsid w:val="001C0B0F"/>
    <w:rsid w:val="001C272F"/>
    <w:rsid w:val="001E67A9"/>
    <w:rsid w:val="001F560A"/>
    <w:rsid w:val="002027E8"/>
    <w:rsid w:val="00207161"/>
    <w:rsid w:val="00241BFD"/>
    <w:rsid w:val="002620D8"/>
    <w:rsid w:val="0026733F"/>
    <w:rsid w:val="00267FC5"/>
    <w:rsid w:val="0028518B"/>
    <w:rsid w:val="002A327A"/>
    <w:rsid w:val="002F0365"/>
    <w:rsid w:val="003047E1"/>
    <w:rsid w:val="00310276"/>
    <w:rsid w:val="00331D7D"/>
    <w:rsid w:val="00335098"/>
    <w:rsid w:val="00352188"/>
    <w:rsid w:val="00395075"/>
    <w:rsid w:val="00396BD3"/>
    <w:rsid w:val="003B13F0"/>
    <w:rsid w:val="003C700F"/>
    <w:rsid w:val="004060AC"/>
    <w:rsid w:val="00407626"/>
    <w:rsid w:val="00420023"/>
    <w:rsid w:val="00426C9D"/>
    <w:rsid w:val="004773DE"/>
    <w:rsid w:val="004A51E1"/>
    <w:rsid w:val="004D0519"/>
    <w:rsid w:val="004D0E94"/>
    <w:rsid w:val="00504625"/>
    <w:rsid w:val="00507E63"/>
    <w:rsid w:val="00525C77"/>
    <w:rsid w:val="005736EE"/>
    <w:rsid w:val="00577CAA"/>
    <w:rsid w:val="00580F29"/>
    <w:rsid w:val="005819E4"/>
    <w:rsid w:val="005B29AA"/>
    <w:rsid w:val="005F5E1E"/>
    <w:rsid w:val="00601AB6"/>
    <w:rsid w:val="006100DB"/>
    <w:rsid w:val="006101FA"/>
    <w:rsid w:val="006567FB"/>
    <w:rsid w:val="006716CB"/>
    <w:rsid w:val="0067415F"/>
    <w:rsid w:val="006744AC"/>
    <w:rsid w:val="006A01FB"/>
    <w:rsid w:val="00724A2A"/>
    <w:rsid w:val="00741C71"/>
    <w:rsid w:val="007622BD"/>
    <w:rsid w:val="00784344"/>
    <w:rsid w:val="007C47F7"/>
    <w:rsid w:val="007C5085"/>
    <w:rsid w:val="00800308"/>
    <w:rsid w:val="008118D9"/>
    <w:rsid w:val="00814E76"/>
    <w:rsid w:val="00815688"/>
    <w:rsid w:val="00816888"/>
    <w:rsid w:val="00817C79"/>
    <w:rsid w:val="008554BA"/>
    <w:rsid w:val="008B0213"/>
    <w:rsid w:val="008D4D39"/>
    <w:rsid w:val="008E2BE2"/>
    <w:rsid w:val="008F3F1A"/>
    <w:rsid w:val="00900312"/>
    <w:rsid w:val="009166E3"/>
    <w:rsid w:val="00920B29"/>
    <w:rsid w:val="0093042D"/>
    <w:rsid w:val="00952E1C"/>
    <w:rsid w:val="009946C3"/>
    <w:rsid w:val="009977D3"/>
    <w:rsid w:val="00A11D7F"/>
    <w:rsid w:val="00A420AE"/>
    <w:rsid w:val="00A879D4"/>
    <w:rsid w:val="00A92DE5"/>
    <w:rsid w:val="00A94860"/>
    <w:rsid w:val="00AE2817"/>
    <w:rsid w:val="00B071CE"/>
    <w:rsid w:val="00B10797"/>
    <w:rsid w:val="00B16A60"/>
    <w:rsid w:val="00B34863"/>
    <w:rsid w:val="00B37071"/>
    <w:rsid w:val="00B46454"/>
    <w:rsid w:val="00B47685"/>
    <w:rsid w:val="00B71820"/>
    <w:rsid w:val="00B75A7F"/>
    <w:rsid w:val="00B92242"/>
    <w:rsid w:val="00BC26F4"/>
    <w:rsid w:val="00BF3FAD"/>
    <w:rsid w:val="00C116EE"/>
    <w:rsid w:val="00C21296"/>
    <w:rsid w:val="00CD394B"/>
    <w:rsid w:val="00CD3DF9"/>
    <w:rsid w:val="00CE4741"/>
    <w:rsid w:val="00D12C7D"/>
    <w:rsid w:val="00D25BB1"/>
    <w:rsid w:val="00D26EA3"/>
    <w:rsid w:val="00D47DB6"/>
    <w:rsid w:val="00D710DB"/>
    <w:rsid w:val="00D7386A"/>
    <w:rsid w:val="00D7439A"/>
    <w:rsid w:val="00D91A17"/>
    <w:rsid w:val="00D93FA7"/>
    <w:rsid w:val="00D95410"/>
    <w:rsid w:val="00D972C1"/>
    <w:rsid w:val="00DD05F9"/>
    <w:rsid w:val="00E003F8"/>
    <w:rsid w:val="00E21AA5"/>
    <w:rsid w:val="00E222BB"/>
    <w:rsid w:val="00E6075B"/>
    <w:rsid w:val="00E63FC5"/>
    <w:rsid w:val="00EB5DBB"/>
    <w:rsid w:val="00EB7FD4"/>
    <w:rsid w:val="00ED5585"/>
    <w:rsid w:val="00F1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5E1"/>
  <w15:chartTrackingRefBased/>
  <w15:docId w15:val="{324A3760-A5C9-48D7-A573-34EEB730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0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DB6"/>
    <w:pPr>
      <w:keepNext/>
      <w:keepLines/>
      <w:tabs>
        <w:tab w:val="left" w:pos="7513"/>
      </w:tabs>
      <w:spacing w:before="40" w:after="0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1AB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01AB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Document Title"/>
    <w:basedOn w:val="Normal"/>
    <w:next w:val="Normal"/>
    <w:link w:val="TitleChar"/>
    <w:autoRedefine/>
    <w:uiPriority w:val="10"/>
    <w:qFormat/>
    <w:rsid w:val="00EB7FD4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EB7FD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08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DB6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AB6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AB6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paragraph" w:customStyle="1" w:styleId="paragraph">
    <w:name w:val="paragraph"/>
    <w:basedOn w:val="Normal"/>
    <w:rsid w:val="0026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6733F"/>
  </w:style>
  <w:style w:type="character" w:customStyle="1" w:styleId="eop">
    <w:name w:val="eop"/>
    <w:basedOn w:val="DefaultParagraphFont"/>
    <w:rsid w:val="0026733F"/>
  </w:style>
  <w:style w:type="character" w:customStyle="1" w:styleId="scxw72384414">
    <w:name w:val="scxw72384414"/>
    <w:basedOn w:val="DefaultParagraphFont"/>
    <w:rsid w:val="0026733F"/>
  </w:style>
  <w:style w:type="paragraph" w:customStyle="1" w:styleId="TableStyle">
    <w:name w:val="Table Style"/>
    <w:basedOn w:val="Normal"/>
    <w:qFormat/>
    <w:rsid w:val="00D972C1"/>
    <w:pPr>
      <w:spacing w:after="0" w:line="240" w:lineRule="auto"/>
      <w:jc w:val="center"/>
      <w:textAlignment w:val="baseline"/>
    </w:pPr>
    <w:rPr>
      <w:rFonts w:ascii="Calibri" w:eastAsia="Times New Roman" w:hAnsi="Calibri" w:cs="Segoe UI"/>
      <w:bCs/>
      <w:color w:val="000000"/>
      <w:sz w:val="20"/>
      <w:szCs w:val="20"/>
      <w:lang w:val="en-US" w:eastAsia="en-IN"/>
    </w:rPr>
  </w:style>
  <w:style w:type="paragraph" w:customStyle="1" w:styleId="FigureStyle">
    <w:name w:val="Figure Style"/>
    <w:basedOn w:val="Normal"/>
    <w:link w:val="FigureStyleChar"/>
    <w:qFormat/>
    <w:rsid w:val="00D972C1"/>
    <w:pPr>
      <w:jc w:val="center"/>
    </w:pPr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879D4"/>
    <w:pPr>
      <w:spacing w:after="200" w:line="360" w:lineRule="auto"/>
      <w:jc w:val="center"/>
    </w:pPr>
    <w:rPr>
      <w:rFonts w:ascii="Times New Roman" w:hAnsi="Times New Roman"/>
      <w:iCs/>
      <w:sz w:val="20"/>
      <w:szCs w:val="18"/>
    </w:rPr>
  </w:style>
  <w:style w:type="character" w:customStyle="1" w:styleId="FigureStyleChar">
    <w:name w:val="Figure Style Char"/>
    <w:basedOn w:val="DefaultParagraphFont"/>
    <w:link w:val="FigureStyle"/>
    <w:rsid w:val="00D972C1"/>
  </w:style>
  <w:style w:type="paragraph" w:styleId="ListParagraph">
    <w:name w:val="List Paragraph"/>
    <w:basedOn w:val="Normal"/>
    <w:link w:val="ListParagraphChar"/>
    <w:uiPriority w:val="34"/>
    <w:qFormat/>
    <w:rsid w:val="00A879D4"/>
    <w:pPr>
      <w:ind w:left="720"/>
      <w:contextualSpacing/>
    </w:pPr>
  </w:style>
  <w:style w:type="paragraph" w:customStyle="1" w:styleId="OrderedList">
    <w:name w:val="Ordered List"/>
    <w:basedOn w:val="ListBullet"/>
    <w:link w:val="OrderedListChar"/>
    <w:autoRedefine/>
    <w:qFormat/>
    <w:rsid w:val="004A51E1"/>
    <w:pPr>
      <w:numPr>
        <w:numId w:val="1"/>
      </w:numPr>
      <w:spacing w:line="240" w:lineRule="auto"/>
    </w:pPr>
    <w:rPr>
      <w:rFonts w:ascii="Times New Roman" w:hAnsi="Times New Roman"/>
    </w:rPr>
  </w:style>
  <w:style w:type="paragraph" w:customStyle="1" w:styleId="UnorderedList">
    <w:name w:val="Unordered List"/>
    <w:basedOn w:val="List"/>
    <w:link w:val="UnorderedListChar"/>
    <w:autoRedefine/>
    <w:qFormat/>
    <w:rsid w:val="00784344"/>
    <w:pPr>
      <w:numPr>
        <w:numId w:val="2"/>
      </w:numPr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9D4"/>
  </w:style>
  <w:style w:type="character" w:customStyle="1" w:styleId="OrderedListChar">
    <w:name w:val="Ordered List Char"/>
    <w:basedOn w:val="ListParagraphChar"/>
    <w:link w:val="OrderedList"/>
    <w:rsid w:val="004A51E1"/>
    <w:rPr>
      <w:rFonts w:ascii="Times New Roman" w:hAnsi="Times New Roman"/>
    </w:rPr>
  </w:style>
  <w:style w:type="paragraph" w:customStyle="1" w:styleId="NoteStyle">
    <w:name w:val="Note Style"/>
    <w:basedOn w:val="NoteHeading"/>
    <w:link w:val="NoteStyleChar"/>
    <w:autoRedefine/>
    <w:qFormat/>
    <w:rsid w:val="005736EE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color w:val="222222"/>
      <w:sz w:val="24"/>
      <w:szCs w:val="24"/>
      <w:lang w:eastAsia="en-IN"/>
    </w:rPr>
  </w:style>
  <w:style w:type="character" w:customStyle="1" w:styleId="UnorderedListChar">
    <w:name w:val="Unordered List Char"/>
    <w:basedOn w:val="DefaultParagraphFont"/>
    <w:link w:val="UnorderedList"/>
    <w:rsid w:val="005736EE"/>
    <w:rPr>
      <w:rFonts w:ascii="Times New Roman" w:hAnsi="Times New Roman"/>
    </w:rPr>
  </w:style>
  <w:style w:type="paragraph" w:customStyle="1" w:styleId="CautionStyle">
    <w:name w:val="Caution Style"/>
    <w:basedOn w:val="ParagraphStyle"/>
    <w:link w:val="CautionStyleChar"/>
    <w:autoRedefine/>
    <w:qFormat/>
    <w:rsid w:val="00ED5585"/>
    <w:rPr>
      <w:b/>
    </w:rPr>
  </w:style>
  <w:style w:type="character" w:customStyle="1" w:styleId="NoteStyleChar">
    <w:name w:val="Note Style Char"/>
    <w:basedOn w:val="DefaultParagraphFont"/>
    <w:link w:val="NoteStyle"/>
    <w:rsid w:val="00B75A7F"/>
    <w:rPr>
      <w:rFonts w:ascii="Times New Roman" w:eastAsia="Times New Roman" w:hAnsi="Times New Roman" w:cs="Times New Roman"/>
      <w:b/>
      <w:color w:val="222222"/>
      <w:sz w:val="24"/>
      <w:szCs w:val="24"/>
      <w:shd w:val="clear" w:color="auto" w:fill="FFFFFF"/>
      <w:lang w:eastAsia="en-IN"/>
    </w:rPr>
  </w:style>
  <w:style w:type="paragraph" w:styleId="List">
    <w:name w:val="List"/>
    <w:basedOn w:val="Normal"/>
    <w:uiPriority w:val="99"/>
    <w:semiHidden/>
    <w:unhideWhenUsed/>
    <w:rsid w:val="005736EE"/>
    <w:pPr>
      <w:ind w:left="283" w:hanging="283"/>
      <w:contextualSpacing/>
    </w:pPr>
  </w:style>
  <w:style w:type="paragraph" w:customStyle="1" w:styleId="DangerStyle">
    <w:name w:val="Danger Style"/>
    <w:basedOn w:val="paragraph"/>
    <w:link w:val="DangerStyleChar"/>
    <w:autoRedefine/>
    <w:qFormat/>
    <w:rsid w:val="009977D3"/>
    <w:rPr>
      <w:b/>
      <w:color w:val="FF0000"/>
    </w:rPr>
  </w:style>
  <w:style w:type="character" w:customStyle="1" w:styleId="CautionStyleChar">
    <w:name w:val="Caution Style Char"/>
    <w:basedOn w:val="DefaultParagraphFont"/>
    <w:link w:val="CautionStyle"/>
    <w:rsid w:val="00D47DB6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paragraph" w:customStyle="1" w:styleId="List21">
    <w:name w:val="List 21"/>
    <w:basedOn w:val="List3"/>
    <w:link w:val="list2Char"/>
    <w:rsid w:val="009977D3"/>
    <w:rPr>
      <w:b/>
    </w:rPr>
  </w:style>
  <w:style w:type="character" w:customStyle="1" w:styleId="DangerStyleChar">
    <w:name w:val="Danger Style Char"/>
    <w:basedOn w:val="DefaultParagraphFont"/>
    <w:link w:val="DangerStyle"/>
    <w:rsid w:val="009977D3"/>
    <w:rPr>
      <w:rFonts w:ascii="Times New Roman" w:eastAsia="Times New Roman" w:hAnsi="Times New Roman" w:cs="Times New Roman"/>
      <w:b/>
      <w:color w:val="FF0000"/>
      <w:sz w:val="24"/>
      <w:szCs w:val="24"/>
      <w:lang w:eastAsia="en-IN"/>
    </w:rPr>
  </w:style>
  <w:style w:type="paragraph" w:customStyle="1" w:styleId="ParagraphStyle">
    <w:name w:val="Paragraph Style"/>
    <w:basedOn w:val="paragraph"/>
    <w:autoRedefine/>
    <w:qFormat/>
    <w:rsid w:val="00241BFD"/>
  </w:style>
  <w:style w:type="paragraph" w:styleId="List3">
    <w:name w:val="List 3"/>
    <w:basedOn w:val="Normal"/>
    <w:link w:val="List3Char"/>
    <w:uiPriority w:val="99"/>
    <w:semiHidden/>
    <w:unhideWhenUsed/>
    <w:rsid w:val="009977D3"/>
    <w:pPr>
      <w:ind w:left="849" w:hanging="283"/>
      <w:contextualSpacing/>
    </w:pPr>
  </w:style>
  <w:style w:type="character" w:customStyle="1" w:styleId="List3Char">
    <w:name w:val="List 3 Char"/>
    <w:basedOn w:val="DefaultParagraphFont"/>
    <w:link w:val="List3"/>
    <w:uiPriority w:val="99"/>
    <w:semiHidden/>
    <w:rsid w:val="009977D3"/>
  </w:style>
  <w:style w:type="character" w:customStyle="1" w:styleId="list2Char">
    <w:name w:val="list 2 Char"/>
    <w:basedOn w:val="List3Char"/>
    <w:link w:val="List21"/>
    <w:rsid w:val="009977D3"/>
    <w:rPr>
      <w:b/>
    </w:rPr>
  </w:style>
  <w:style w:type="paragraph" w:customStyle="1" w:styleId="UnorderedListitem2">
    <w:name w:val="Unordered Listitem2"/>
    <w:basedOn w:val="UnorderedList"/>
    <w:link w:val="UnorderedListitem2Char"/>
    <w:autoRedefine/>
    <w:qFormat/>
    <w:rsid w:val="00015C2C"/>
    <w:pPr>
      <w:numPr>
        <w:ilvl w:val="1"/>
      </w:numPr>
    </w:pPr>
  </w:style>
  <w:style w:type="paragraph" w:customStyle="1" w:styleId="UnorderedListItem3">
    <w:name w:val="Unordered ListItem3"/>
    <w:basedOn w:val="UnorderedListitem2"/>
    <w:link w:val="UnorderedListItem3Char"/>
    <w:autoRedefine/>
    <w:qFormat/>
    <w:rsid w:val="00015C2C"/>
    <w:pPr>
      <w:numPr>
        <w:ilvl w:val="2"/>
      </w:numPr>
    </w:pPr>
  </w:style>
  <w:style w:type="character" w:customStyle="1" w:styleId="UnorderedListitem2Char">
    <w:name w:val="Unordered Listitem2 Char"/>
    <w:basedOn w:val="UnorderedListChar"/>
    <w:link w:val="UnorderedListitem2"/>
    <w:rsid w:val="00015C2C"/>
    <w:rPr>
      <w:rFonts w:ascii="Times New Roman" w:hAnsi="Times New Roman"/>
    </w:rPr>
  </w:style>
  <w:style w:type="numbering" w:customStyle="1" w:styleId="OrderedList2Style">
    <w:name w:val="Ordered List2 Style"/>
    <w:basedOn w:val="NoList"/>
    <w:uiPriority w:val="99"/>
    <w:rsid w:val="002F0365"/>
    <w:pPr>
      <w:numPr>
        <w:numId w:val="3"/>
      </w:numPr>
    </w:pPr>
  </w:style>
  <w:style w:type="character" w:customStyle="1" w:styleId="UnorderedListItem3Char">
    <w:name w:val="Unordered ListItem3 Char"/>
    <w:basedOn w:val="UnorderedListitem2Char"/>
    <w:link w:val="UnorderedListItem3"/>
    <w:rsid w:val="00015C2C"/>
    <w:rPr>
      <w:rFonts w:ascii="Times New Roman" w:hAnsi="Times New Roman"/>
    </w:rPr>
  </w:style>
  <w:style w:type="paragraph" w:customStyle="1" w:styleId="OrderedListitem2">
    <w:name w:val="Ordered Listitem 2"/>
    <w:basedOn w:val="OrderedList"/>
    <w:link w:val="OrderedListitem2Char"/>
    <w:autoRedefine/>
    <w:qFormat/>
    <w:rsid w:val="008118D9"/>
    <w:pPr>
      <w:numPr>
        <w:numId w:val="127"/>
      </w:numPr>
    </w:pPr>
    <w:rPr>
      <w:rFonts w:cs="Times New Roman"/>
    </w:rPr>
  </w:style>
  <w:style w:type="numbering" w:customStyle="1" w:styleId="Orderedlist3Style">
    <w:name w:val="Ordered list 3 Style"/>
    <w:uiPriority w:val="99"/>
    <w:rsid w:val="00D95410"/>
    <w:pPr>
      <w:numPr>
        <w:numId w:val="4"/>
      </w:numPr>
    </w:pPr>
  </w:style>
  <w:style w:type="character" w:customStyle="1" w:styleId="OrderedListitem2Char">
    <w:name w:val="Ordered Listitem 2 Char"/>
    <w:basedOn w:val="OrderedListChar"/>
    <w:link w:val="OrderedListitem2"/>
    <w:rsid w:val="008118D9"/>
    <w:rPr>
      <w:rFonts w:ascii="Times New Roman" w:hAnsi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5A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5A7F"/>
  </w:style>
  <w:style w:type="paragraph" w:customStyle="1" w:styleId="Orderedlistitem3">
    <w:name w:val="Ordered listitem3"/>
    <w:basedOn w:val="OrderedListitem2"/>
    <w:next w:val="paragraph"/>
    <w:link w:val="Orderedlistitem3Char"/>
    <w:autoRedefine/>
    <w:qFormat/>
    <w:rsid w:val="00A94860"/>
    <w:pPr>
      <w:numPr>
        <w:numId w:val="208"/>
      </w:numPr>
    </w:pPr>
  </w:style>
  <w:style w:type="character" w:customStyle="1" w:styleId="Orderedlistitem3Char">
    <w:name w:val="Ordered listitem3 Char"/>
    <w:basedOn w:val="OrderedListitem2Char"/>
    <w:link w:val="Orderedlistitem3"/>
    <w:rsid w:val="00A94860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semiHidden/>
    <w:unhideWhenUsed/>
    <w:rsid w:val="008554BA"/>
    <w:pPr>
      <w:numPr>
        <w:numId w:val="7"/>
      </w:numPr>
      <w:contextualSpacing/>
    </w:pPr>
  </w:style>
  <w:style w:type="paragraph" w:customStyle="1" w:styleId="OrderListitem4">
    <w:name w:val="Order Listitem4"/>
    <w:basedOn w:val="Orderedlistitem3"/>
    <w:qFormat/>
    <w:rsid w:val="00D972C1"/>
    <w:pPr>
      <w:numPr>
        <w:numId w:val="8"/>
      </w:numPr>
    </w:pPr>
  </w:style>
  <w:style w:type="paragraph" w:customStyle="1" w:styleId="OrderListitem5">
    <w:name w:val="Order Listitem5"/>
    <w:basedOn w:val="OrderListitem4"/>
    <w:qFormat/>
    <w:rsid w:val="00D972C1"/>
    <w:pPr>
      <w:numPr>
        <w:numId w:val="9"/>
      </w:numPr>
    </w:pPr>
  </w:style>
  <w:style w:type="paragraph" w:customStyle="1" w:styleId="RevisionDate">
    <w:name w:val="Revision Date"/>
    <w:basedOn w:val="Normal"/>
    <w:qFormat/>
    <w:rsid w:val="00D972C1"/>
    <w:rPr>
      <w:rFonts w:ascii="Times New Roman" w:hAnsi="Times New Roman" w:cs="Times New Roman"/>
      <w:b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6A60"/>
  </w:style>
  <w:style w:type="character" w:customStyle="1" w:styleId="DateChar">
    <w:name w:val="Date Char"/>
    <w:basedOn w:val="DefaultParagraphFont"/>
    <w:link w:val="Date"/>
    <w:uiPriority w:val="99"/>
    <w:semiHidden/>
    <w:rsid w:val="00B16A60"/>
  </w:style>
  <w:style w:type="paragraph" w:styleId="Header">
    <w:name w:val="header"/>
    <w:basedOn w:val="Normal"/>
    <w:link w:val="HeaderChar"/>
    <w:rsid w:val="00B16A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16A6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16A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16A6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I1">
    <w:name w:val="LII 1"/>
    <w:basedOn w:val="Normal"/>
    <w:link w:val="LII1Char"/>
    <w:rsid w:val="00B16A60"/>
    <w:pPr>
      <w:keepNext/>
      <w:spacing w:before="60" w:after="0" w:line="240" w:lineRule="auto"/>
    </w:pPr>
    <w:rPr>
      <w:rFonts w:ascii="Times New Roman" w:eastAsiaTheme="minorEastAsia" w:hAnsi="Times New Roman" w:cs="Times New Roman"/>
      <w:b/>
      <w:sz w:val="24"/>
      <w:szCs w:val="24"/>
      <w:lang w:val="en-US"/>
    </w:rPr>
  </w:style>
  <w:style w:type="paragraph" w:customStyle="1" w:styleId="LII3">
    <w:name w:val="LII 3"/>
    <w:basedOn w:val="LII2Char"/>
    <w:link w:val="LII3Char"/>
    <w:rsid w:val="00B16A60"/>
  </w:style>
  <w:style w:type="paragraph" w:customStyle="1" w:styleId="LII4">
    <w:name w:val="LII 4"/>
    <w:basedOn w:val="LII3"/>
    <w:rsid w:val="00B16A60"/>
  </w:style>
  <w:style w:type="paragraph" w:customStyle="1" w:styleId="LII5">
    <w:name w:val="LII 5"/>
    <w:basedOn w:val="LII4"/>
    <w:rsid w:val="00B16A60"/>
  </w:style>
  <w:style w:type="paragraph" w:customStyle="1" w:styleId="LII6">
    <w:name w:val="LII 6"/>
    <w:basedOn w:val="LII4"/>
    <w:rsid w:val="00B16A60"/>
  </w:style>
  <w:style w:type="paragraph" w:customStyle="1" w:styleId="LII2Char">
    <w:name w:val="LII 2 Char"/>
    <w:basedOn w:val="Normal"/>
    <w:link w:val="LII2CharChar1"/>
    <w:rsid w:val="00B16A6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LII3Char">
    <w:name w:val="LII 3 Char"/>
    <w:link w:val="LII3"/>
    <w:rsid w:val="00B16A60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LII2CharChar1">
    <w:name w:val="LII 2 Char Char1"/>
    <w:link w:val="LII2Char"/>
    <w:rsid w:val="00B16A60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LII1Char">
    <w:name w:val="LII 1 Char"/>
    <w:link w:val="LII1"/>
    <w:rsid w:val="00B16A60"/>
    <w:rPr>
      <w:rFonts w:ascii="Times New Roman" w:eastAsiaTheme="minorEastAsia" w:hAnsi="Times New Roman" w:cs="Times New Roman"/>
      <w:b/>
      <w:sz w:val="24"/>
      <w:szCs w:val="24"/>
      <w:lang w:val="en-US"/>
    </w:rPr>
  </w:style>
  <w:style w:type="paragraph" w:customStyle="1" w:styleId="PQCMHeaderText">
    <w:name w:val="PQCM Header Text"/>
    <w:basedOn w:val="Normal"/>
    <w:rsid w:val="00B16A60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color w:val="000000"/>
      <w:sz w:val="20"/>
      <w:szCs w:val="20"/>
      <w:lang w:val="en-US"/>
    </w:rPr>
  </w:style>
  <w:style w:type="paragraph" w:customStyle="1" w:styleId="PQCMBodyText">
    <w:name w:val="PQCM Body Text"/>
    <w:basedOn w:val="Normal"/>
    <w:rsid w:val="00B16A60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color w:val="0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B16A6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B16A60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B16A60"/>
    <w:rPr>
      <w:vertAlign w:val="superscript"/>
    </w:rPr>
  </w:style>
  <w:style w:type="paragraph" w:customStyle="1" w:styleId="LIITitle">
    <w:name w:val="LII Title"/>
    <w:basedOn w:val="Normal"/>
    <w:rsid w:val="00B16A60"/>
    <w:pPr>
      <w:spacing w:after="60" w:line="240" w:lineRule="auto"/>
      <w:jc w:val="center"/>
    </w:pPr>
    <w:rPr>
      <w:rFonts w:ascii="Times New Roman" w:eastAsiaTheme="minorEastAsia" w:hAnsi="Times New Roman" w:cs="Times New Roman"/>
      <w:b/>
      <w:caps/>
      <w:sz w:val="28"/>
      <w:szCs w:val="28"/>
      <w:lang w:val="en-US"/>
    </w:rPr>
  </w:style>
  <w:style w:type="paragraph" w:customStyle="1" w:styleId="LII2">
    <w:name w:val="LII 2"/>
    <w:basedOn w:val="Normal"/>
    <w:rsid w:val="00B16A60"/>
    <w:pPr>
      <w:tabs>
        <w:tab w:val="num" w:pos="864"/>
      </w:tabs>
      <w:spacing w:before="60" w:after="0" w:line="240" w:lineRule="auto"/>
      <w:ind w:left="864" w:hanging="504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16A60"/>
    <w:pPr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16A6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60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60"/>
    <w:rPr>
      <w:rFonts w:ascii="Tahoma" w:eastAsiaTheme="minorEastAsia" w:hAnsi="Tahoma" w:cs="Tahoma"/>
      <w:sz w:val="16"/>
      <w:szCs w:val="16"/>
      <w:lang w:val="en-US"/>
    </w:rPr>
  </w:style>
  <w:style w:type="character" w:styleId="CommentReference">
    <w:name w:val="annotation reference"/>
    <w:uiPriority w:val="99"/>
    <w:semiHidden/>
    <w:unhideWhenUsed/>
    <w:rsid w:val="00B16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6A6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6A60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A60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customStyle="1" w:styleId="LII2Char1">
    <w:name w:val="LII 2 Char1"/>
    <w:basedOn w:val="Normal"/>
    <w:rsid w:val="00B16A60"/>
    <w:pPr>
      <w:tabs>
        <w:tab w:val="num" w:pos="684"/>
      </w:tabs>
      <w:spacing w:after="0" w:line="240" w:lineRule="auto"/>
      <w:ind w:left="684" w:hanging="504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16A6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1Bold">
    <w:name w:val="L1 Bold"/>
    <w:basedOn w:val="Normal"/>
    <w:rsid w:val="00B16A60"/>
    <w:pPr>
      <w:numPr>
        <w:numId w:val="10"/>
      </w:numPr>
      <w:spacing w:after="120" w:line="240" w:lineRule="auto"/>
    </w:pPr>
    <w:rPr>
      <w:rFonts w:ascii="Times New Roman" w:eastAsiaTheme="minorEastAsia" w:hAnsi="Times New Roman" w:cs="Times New Roman"/>
      <w:b/>
      <w:sz w:val="24"/>
      <w:szCs w:val="24"/>
      <w:lang w:val="en-US" w:eastAsia="zh-CN"/>
    </w:rPr>
  </w:style>
  <w:style w:type="paragraph" w:customStyle="1" w:styleId="L2">
    <w:name w:val="L2"/>
    <w:basedOn w:val="Normal"/>
    <w:rsid w:val="00B16A60"/>
    <w:pPr>
      <w:numPr>
        <w:ilvl w:val="1"/>
        <w:numId w:val="10"/>
      </w:numPr>
      <w:spacing w:after="120" w:line="276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3">
    <w:name w:val="L3"/>
    <w:basedOn w:val="Normal"/>
    <w:rsid w:val="00B16A60"/>
    <w:pPr>
      <w:numPr>
        <w:ilvl w:val="2"/>
        <w:numId w:val="10"/>
      </w:numPr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4">
    <w:name w:val="L4"/>
    <w:basedOn w:val="Normal"/>
    <w:rsid w:val="00B16A60"/>
    <w:pPr>
      <w:numPr>
        <w:ilvl w:val="3"/>
        <w:numId w:val="10"/>
      </w:numPr>
      <w:spacing w:after="120" w:line="276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5">
    <w:name w:val="L5"/>
    <w:basedOn w:val="Normal"/>
    <w:rsid w:val="00B16A60"/>
    <w:pPr>
      <w:numPr>
        <w:ilvl w:val="4"/>
        <w:numId w:val="10"/>
      </w:numPr>
      <w:spacing w:after="120" w:line="276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6">
    <w:name w:val="L6"/>
    <w:basedOn w:val="Normal"/>
    <w:rsid w:val="00B16A60"/>
    <w:pPr>
      <w:numPr>
        <w:ilvl w:val="5"/>
        <w:numId w:val="10"/>
      </w:numPr>
      <w:spacing w:after="120" w:line="276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L7">
    <w:name w:val="L7"/>
    <w:basedOn w:val="Normal"/>
    <w:rsid w:val="00B16A60"/>
    <w:pPr>
      <w:numPr>
        <w:ilvl w:val="6"/>
        <w:numId w:val="10"/>
      </w:numPr>
      <w:spacing w:after="120" w:line="276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B16A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B16A60"/>
  </w:style>
  <w:style w:type="paragraph" w:customStyle="1" w:styleId="L3Template">
    <w:name w:val="L3 Template"/>
    <w:basedOn w:val="L2Template"/>
    <w:qFormat/>
    <w:rsid w:val="00B16A60"/>
    <w:pPr>
      <w:tabs>
        <w:tab w:val="clear" w:pos="900"/>
        <w:tab w:val="num" w:pos="1260"/>
      </w:tabs>
      <w:ind w:left="1260" w:hanging="360"/>
    </w:pPr>
  </w:style>
  <w:style w:type="paragraph" w:customStyle="1" w:styleId="L4Template">
    <w:name w:val="L4 Template"/>
    <w:basedOn w:val="L3Template"/>
    <w:rsid w:val="00B16A60"/>
    <w:pPr>
      <w:tabs>
        <w:tab w:val="clear" w:pos="1260"/>
        <w:tab w:val="num" w:pos="1620"/>
      </w:tabs>
      <w:ind w:left="1620"/>
    </w:pPr>
  </w:style>
  <w:style w:type="paragraph" w:customStyle="1" w:styleId="L5Template">
    <w:name w:val="L5 Template"/>
    <w:basedOn w:val="L4Template"/>
    <w:rsid w:val="00B16A60"/>
    <w:pPr>
      <w:tabs>
        <w:tab w:val="clear" w:pos="1620"/>
        <w:tab w:val="num" w:pos="1980"/>
      </w:tabs>
      <w:ind w:left="1980"/>
    </w:pPr>
  </w:style>
  <w:style w:type="paragraph" w:customStyle="1" w:styleId="L6Template">
    <w:name w:val="L6 Template"/>
    <w:basedOn w:val="L5Template"/>
    <w:rsid w:val="00B16A60"/>
    <w:pPr>
      <w:tabs>
        <w:tab w:val="clear" w:pos="1980"/>
        <w:tab w:val="num" w:pos="2340"/>
      </w:tabs>
      <w:ind w:left="2340"/>
    </w:pPr>
  </w:style>
  <w:style w:type="paragraph" w:customStyle="1" w:styleId="L1Template">
    <w:name w:val="L1 Template"/>
    <w:basedOn w:val="LII1"/>
    <w:qFormat/>
    <w:rsid w:val="00B16A60"/>
    <w:pPr>
      <w:tabs>
        <w:tab w:val="num" w:pos="360"/>
      </w:tabs>
      <w:spacing w:before="0" w:after="120"/>
      <w:ind w:left="360" w:hanging="360"/>
      <w:outlineLvl w:val="0"/>
    </w:pPr>
    <w:rPr>
      <w:rFonts w:eastAsia="Times New Roman"/>
    </w:rPr>
  </w:style>
  <w:style w:type="paragraph" w:customStyle="1" w:styleId="L2Template">
    <w:name w:val="L2 Template"/>
    <w:basedOn w:val="L1Template"/>
    <w:link w:val="L2TemplateChar"/>
    <w:rsid w:val="00B16A60"/>
    <w:pPr>
      <w:tabs>
        <w:tab w:val="clear" w:pos="360"/>
        <w:tab w:val="num" w:pos="900"/>
      </w:tabs>
      <w:ind w:left="900" w:hanging="540"/>
    </w:pPr>
    <w:rPr>
      <w:b w:val="0"/>
    </w:rPr>
  </w:style>
  <w:style w:type="numbering" w:customStyle="1" w:styleId="NoList2">
    <w:name w:val="No List2"/>
    <w:next w:val="NoList"/>
    <w:uiPriority w:val="99"/>
    <w:semiHidden/>
    <w:unhideWhenUsed/>
    <w:rsid w:val="00B16A60"/>
  </w:style>
  <w:style w:type="character" w:styleId="Hyperlink">
    <w:name w:val="Hyperlink"/>
    <w:basedOn w:val="DefaultParagraphFont"/>
    <w:uiPriority w:val="99"/>
    <w:semiHidden/>
    <w:unhideWhenUsed/>
    <w:rsid w:val="00B16A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A60"/>
    <w:rPr>
      <w:color w:val="954F72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B16A60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 Headers"/>
    <w:basedOn w:val="PQCMHeaderText"/>
    <w:qFormat/>
    <w:rsid w:val="008D4D39"/>
    <w:pPr>
      <w:spacing w:before="60" w:after="60"/>
    </w:pPr>
    <w:rPr>
      <w:rFonts w:eastAsia="Times New Roman" w:cs="Calibri"/>
    </w:rPr>
  </w:style>
  <w:style w:type="paragraph" w:customStyle="1" w:styleId="TableTest">
    <w:name w:val="Table Test"/>
    <w:basedOn w:val="BodyText"/>
    <w:qFormat/>
    <w:rsid w:val="008D4D39"/>
    <w:pPr>
      <w:spacing w:before="120"/>
      <w:ind w:left="144"/>
    </w:pPr>
    <w:rPr>
      <w:rFonts w:eastAsia="Times New Roman"/>
    </w:rPr>
  </w:style>
  <w:style w:type="paragraph" w:customStyle="1" w:styleId="TableText">
    <w:name w:val="Table Text"/>
    <w:basedOn w:val="TableTest"/>
    <w:qFormat/>
    <w:rsid w:val="008D4D39"/>
    <w:pPr>
      <w:spacing w:before="60" w:after="60"/>
      <w:ind w:left="72"/>
    </w:pPr>
  </w:style>
  <w:style w:type="paragraph" w:customStyle="1" w:styleId="L9TemplateTableHeader">
    <w:name w:val="L9 Template (Table Header)"/>
    <w:basedOn w:val="Normal"/>
    <w:rsid w:val="00BF3FAD"/>
    <w:pPr>
      <w:spacing w:before="120" w:after="120" w:line="240" w:lineRule="auto"/>
      <w:contextualSpacing/>
      <w:jc w:val="center"/>
    </w:pPr>
    <w:rPr>
      <w:rFonts w:eastAsia="Times New Roman" w:cs="Times New Roman"/>
      <w:b/>
      <w:bCs/>
      <w:color w:val="000000"/>
      <w:szCs w:val="20"/>
      <w:lang w:val="en-US"/>
    </w:rPr>
  </w:style>
  <w:style w:type="paragraph" w:customStyle="1" w:styleId="L9TemplateTableContent">
    <w:name w:val="L9 Template (Table Content)"/>
    <w:basedOn w:val="Normal"/>
    <w:rsid w:val="00BF3FAD"/>
    <w:pPr>
      <w:spacing w:before="120" w:after="120" w:line="240" w:lineRule="auto"/>
      <w:contextualSpacing/>
    </w:pPr>
    <w:rPr>
      <w:rFonts w:eastAsia="Times New Roman" w:cstheme="minorHAnsi"/>
      <w:sz w:val="20"/>
      <w:szCs w:val="20"/>
      <w:lang w:val="en-US"/>
    </w:rPr>
  </w:style>
  <w:style w:type="numbering" w:customStyle="1" w:styleId="ListTempate">
    <w:name w:val="ListTempate"/>
    <w:uiPriority w:val="99"/>
    <w:rsid w:val="00817C79"/>
    <w:pPr>
      <w:numPr>
        <w:numId w:val="38"/>
      </w:numPr>
    </w:pPr>
  </w:style>
  <w:style w:type="paragraph" w:customStyle="1" w:styleId="L8TemplateRevisionHistory">
    <w:name w:val="L8 Template (Revision History)"/>
    <w:basedOn w:val="Normal"/>
    <w:qFormat/>
    <w:rsid w:val="00817C79"/>
    <w:pPr>
      <w:tabs>
        <w:tab w:val="left" w:pos="1800"/>
      </w:tabs>
      <w:spacing w:after="120" w:line="276" w:lineRule="auto"/>
      <w:ind w:left="1800" w:hanging="1440"/>
    </w:pPr>
    <w:rPr>
      <w:rFonts w:ascii="Times New Roman" w:eastAsiaTheme="minorEastAsia" w:hAnsi="Times New Roman" w:cs="Times New Roman"/>
      <w:sz w:val="24"/>
      <w:lang w:val="en-US" w:eastAsia="zh-CN"/>
    </w:rPr>
  </w:style>
  <w:style w:type="character" w:customStyle="1" w:styleId="L2TemplateChar">
    <w:name w:val="L2 Template Char"/>
    <w:link w:val="L2Template"/>
    <w:locked/>
    <w:rsid w:val="00241BF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uiPriority w:val="99"/>
    <w:unhideWhenUsed/>
    <w:rsid w:val="00E6075B"/>
    <w:pPr>
      <w:numPr>
        <w:numId w:val="50"/>
      </w:numPr>
      <w:spacing w:after="120" w:line="240" w:lineRule="auto"/>
      <w:contextualSpacing/>
    </w:pPr>
    <w:rPr>
      <w:rFonts w:ascii="Arial" w:eastAsiaTheme="minorEastAsia" w:hAnsi="Arial" w:cs="Times New Roman"/>
      <w:sz w:val="24"/>
      <w:szCs w:val="24"/>
      <w:lang w:val="en-US"/>
    </w:rPr>
  </w:style>
  <w:style w:type="paragraph" w:customStyle="1" w:styleId="L3Templatetablenumberlist">
    <w:name w:val="L3 Template (table number list)"/>
    <w:basedOn w:val="Normal"/>
    <w:rsid w:val="00E6075B"/>
    <w:pPr>
      <w:numPr>
        <w:numId w:val="53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5Templatetabletext">
    <w:name w:val="L5 Template (table text)"/>
    <w:basedOn w:val="Normal"/>
    <w:qFormat/>
    <w:rsid w:val="00815688"/>
    <w:pPr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6Templatetableimages">
    <w:name w:val="L6 Template (table images)"/>
    <w:basedOn w:val="L5Templatetabletext"/>
    <w:qFormat/>
    <w:rsid w:val="00140597"/>
    <w:pPr>
      <w:jc w:val="center"/>
    </w:pPr>
  </w:style>
  <w:style w:type="paragraph" w:customStyle="1" w:styleId="L4TemplatetableheaderStepInstruction">
    <w:name w:val="L4 Template (table header Step Instruction)"/>
    <w:basedOn w:val="L4Templatetableheadercentered"/>
    <w:qFormat/>
    <w:rsid w:val="00140597"/>
    <w:pPr>
      <w:jc w:val="left"/>
    </w:pPr>
  </w:style>
  <w:style w:type="paragraph" w:customStyle="1" w:styleId="L4Templatetableheadercentered">
    <w:name w:val="L4 Template (table header centered)"/>
    <w:basedOn w:val="Normal"/>
    <w:rsid w:val="00140597"/>
    <w:pPr>
      <w:tabs>
        <w:tab w:val="center" w:pos="1813"/>
      </w:tabs>
      <w:spacing w:after="12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Spacing">
    <w:name w:val="No Spacing"/>
    <w:uiPriority w:val="1"/>
    <w:qFormat/>
    <w:rsid w:val="008E2BE2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7FD4"/>
    <w:pPr>
      <w:tabs>
        <w:tab w:val="right" w:leader="dot" w:pos="14390"/>
      </w:tabs>
      <w:spacing w:after="100" w:line="240" w:lineRule="auto"/>
      <w:ind w:left="9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738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a\Desktop\OI%20Convers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8C3F-7E8E-47C0-9A5B-6EA792EA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OI Conversion Template.dotx</Template>
  <TotalTime>2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Yashshree Bisht</cp:lastModifiedBy>
  <cp:revision>2</cp:revision>
  <dcterms:created xsi:type="dcterms:W3CDTF">2024-05-17T11:05:00Z</dcterms:created>
  <dcterms:modified xsi:type="dcterms:W3CDTF">2024-05-17T11:05:00Z</dcterms:modified>
</cp:coreProperties>
</file>